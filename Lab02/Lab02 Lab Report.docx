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sz w:val="24"/>
        </w:rPr>
        <w:id w:val="-1290352585"/>
        <w:docPartObj>
          <w:docPartGallery w:val="Cover Pages"/>
          <w:docPartUnique/>
        </w:docPartObj>
      </w:sdtPr>
      <w:sdtEndPr>
        <w:rPr>
          <w:sz w:val="20"/>
        </w:rPr>
      </w:sdtEndPr>
      <w:sdtContent>
        <w:p w14:paraId="40E71CF5" w14:textId="59B599E1" w:rsidR="00CD71C1" w:rsidRDefault="00CD71C1">
          <w:pPr>
            <w:pStyle w:val="NoSpacing"/>
            <w:rPr>
              <w:sz w:val="24"/>
            </w:rPr>
          </w:pPr>
        </w:p>
        <w:p w14:paraId="7D4EC3A8" w14:textId="196685BD" w:rsidR="00CD71C1" w:rsidRDefault="0099324C">
          <w:r>
            <w:rPr>
              <w:noProof/>
            </w:rPr>
            <mc:AlternateContent>
              <mc:Choice Requires="wps">
                <w:drawing>
                  <wp:anchor distT="0" distB="0" distL="114300" distR="114300" simplePos="0" relativeHeight="251660288" behindDoc="0" locked="0" layoutInCell="1" allowOverlap="0" wp14:anchorId="78F342D7" wp14:editId="0D2568F9">
                    <wp:simplePos x="0" y="0"/>
                    <wp:positionH relativeFrom="margin">
                      <wp:align>center</wp:align>
                    </wp:positionH>
                    <wp:positionV relativeFrom="margin">
                      <wp:align>center</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7BD421" w14:textId="07F1E616" w:rsidR="00CD71C1" w:rsidRPr="00ED5D96" w:rsidRDefault="00965ED5">
                                <w:pPr>
                                  <w:pStyle w:val="ContactInfo"/>
                                  <w:rPr>
                                    <w:sz w:val="28"/>
                                    <w:szCs w:val="28"/>
                                  </w:rPr>
                                </w:pPr>
                                <w:sdt>
                                  <w:sdtPr>
                                    <w:rPr>
                                      <w:sz w:val="28"/>
                                      <w:szCs w:val="28"/>
                                    </w:rPr>
                                    <w:alias w:val="Name"/>
                                    <w:tag w:val=""/>
                                    <w:id w:val="-563027429"/>
                                    <w:placeholder>
                                      <w:docPart w:val="0FEFDFF10EE44E1CB057A25D4CF2749C"/>
                                    </w:placeholder>
                                    <w:dataBinding w:prefixMappings="xmlns:ns0='http://purl.org/dc/elements/1.1/' xmlns:ns1='http://schemas.openxmlformats.org/package/2006/metadata/core-properties' " w:xpath="/ns1:coreProperties[1]/ns0:creator[1]" w:storeItemID="{6C3C8BC8-F283-45AE-878A-BAB7291924A1}"/>
                                    <w:text/>
                                  </w:sdtPr>
                                  <w:sdtEndPr/>
                                  <w:sdtContent>
                                    <w:r w:rsidR="0099324C" w:rsidRPr="00ED5D96">
                                      <w:rPr>
                                        <w:sz w:val="28"/>
                                        <w:szCs w:val="28"/>
                                      </w:rPr>
                                      <w:t>Isaac Acosta</w:t>
                                    </w:r>
                                  </w:sdtContent>
                                </w:sdt>
                                <w:r w:rsidR="00765E8D" w:rsidRPr="00ED5D96">
                                  <w:rPr>
                                    <w:sz w:val="28"/>
                                    <w:szCs w:val="28"/>
                                  </w:rPr>
                                  <w:t> </w:t>
                                </w:r>
                                <w:r w:rsidR="00765E8D" w:rsidRPr="00ED5D96">
                                  <w:rPr>
                                    <w:color w:val="007DEB" w:themeColor="background2" w:themeShade="80"/>
                                    <w:sz w:val="28"/>
                                    <w:szCs w:val="28"/>
                                  </w:rPr>
                                  <w:t>|</w:t>
                                </w:r>
                                <w:r w:rsidR="00765E8D" w:rsidRPr="00ED5D96">
                                  <w:rPr>
                                    <w:sz w:val="28"/>
                                    <w:szCs w:val="28"/>
                                  </w:rPr>
                                  <w:t> </w:t>
                                </w:r>
                                <w:sdt>
                                  <w:sdtPr>
                                    <w:rPr>
                                      <w:sz w:val="28"/>
                                      <w:szCs w:val="28"/>
                                    </w:rPr>
                                    <w:alias w:val="Course Title"/>
                                    <w:tag w:val=""/>
                                    <w:id w:val="-1785884012"/>
                                    <w:placeholder>
                                      <w:docPart w:val="65A3DCBD7F854A75A490BD7AE6E79E6D"/>
                                    </w:placeholder>
                                    <w:dataBinding w:prefixMappings="xmlns:ns0='http://purl.org/dc/elements/1.1/' xmlns:ns1='http://schemas.openxmlformats.org/package/2006/metadata/core-properties' " w:xpath="/ns1:coreProperties[1]/ns1:keywords[1]" w:storeItemID="{6C3C8BC8-F283-45AE-878A-BAB7291924A1}"/>
                                    <w:text/>
                                  </w:sdtPr>
                                  <w:sdtEndPr/>
                                  <w:sdtContent>
                                    <w:r w:rsidR="0099324C" w:rsidRPr="00ED5D96">
                                      <w:rPr>
                                        <w:sz w:val="28"/>
                                        <w:szCs w:val="28"/>
                                      </w:rPr>
                                      <w:t>CS2302</w:t>
                                    </w:r>
                                  </w:sdtContent>
                                </w:sdt>
                                <w:r w:rsidR="00765E8D" w:rsidRPr="00ED5D96">
                                  <w:rPr>
                                    <w:sz w:val="28"/>
                                    <w:szCs w:val="28"/>
                                  </w:rPr>
                                  <w:t> </w:t>
                                </w:r>
                                <w:r w:rsidR="00765E8D" w:rsidRPr="00ED5D96">
                                  <w:rPr>
                                    <w:color w:val="007DEB" w:themeColor="background2" w:themeShade="80"/>
                                    <w:sz w:val="28"/>
                                    <w:szCs w:val="28"/>
                                  </w:rPr>
                                  <w:t>|</w:t>
                                </w:r>
                                <w:r w:rsidR="00765E8D" w:rsidRPr="00ED5D96">
                                  <w:rPr>
                                    <w:sz w:val="28"/>
                                    <w:szCs w:val="28"/>
                                  </w:rPr>
                                  <w:t> </w:t>
                                </w:r>
                                <w:sdt>
                                  <w:sdtPr>
                                    <w:rPr>
                                      <w:sz w:val="28"/>
                                      <w:szCs w:val="28"/>
                                    </w:rPr>
                                    <w:alias w:val="Date"/>
                                    <w:tag w:val=""/>
                                    <w:id w:val="-1641961822"/>
                                    <w:placeholder>
                                      <w:docPart w:val="C7EBF016C1654166A2A7F930DB4D1A11"/>
                                    </w:placeholder>
                                    <w:dataBinding w:prefixMappings="xmlns:ns0='http://schemas.microsoft.com/office/2006/coverPageProps' " w:xpath="/ns0:CoverPageProperties[1]/ns0:PublishDate[1]" w:storeItemID="{55AF091B-3C7A-41E3-B477-F2FDAA23CFDA}"/>
                                    <w:date w:fullDate="2018-10-18T00:00:00Z">
                                      <w:dateFormat w:val="MMMM d, yyyy"/>
                                      <w:lid w:val="en-US"/>
                                      <w:storeMappedDataAs w:val="dateTime"/>
                                      <w:calendar w:val="gregorian"/>
                                    </w:date>
                                  </w:sdtPr>
                                  <w:sdtEndPr/>
                                  <w:sdtContent>
                                    <w:r w:rsidR="0099324C" w:rsidRPr="00ED5D96">
                                      <w:rPr>
                                        <w:sz w:val="28"/>
                                        <w:szCs w:val="28"/>
                                      </w:rPr>
                                      <w:t>October 18, 2018</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78F342D7"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center;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14:paraId="1B7BD421" w14:textId="07F1E616" w:rsidR="00CD71C1" w:rsidRPr="00ED5D96" w:rsidRDefault="00965ED5">
                          <w:pPr>
                            <w:pStyle w:val="ContactInfo"/>
                            <w:rPr>
                              <w:sz w:val="28"/>
                              <w:szCs w:val="28"/>
                            </w:rPr>
                          </w:pPr>
                          <w:sdt>
                            <w:sdtPr>
                              <w:rPr>
                                <w:sz w:val="28"/>
                                <w:szCs w:val="28"/>
                              </w:rPr>
                              <w:alias w:val="Name"/>
                              <w:tag w:val=""/>
                              <w:id w:val="-563027429"/>
                              <w:placeholder>
                                <w:docPart w:val="0FEFDFF10EE44E1CB057A25D4CF2749C"/>
                              </w:placeholder>
                              <w:dataBinding w:prefixMappings="xmlns:ns0='http://purl.org/dc/elements/1.1/' xmlns:ns1='http://schemas.openxmlformats.org/package/2006/metadata/core-properties' " w:xpath="/ns1:coreProperties[1]/ns0:creator[1]" w:storeItemID="{6C3C8BC8-F283-45AE-878A-BAB7291924A1}"/>
                              <w:text/>
                            </w:sdtPr>
                            <w:sdtEndPr/>
                            <w:sdtContent>
                              <w:r w:rsidR="0099324C" w:rsidRPr="00ED5D96">
                                <w:rPr>
                                  <w:sz w:val="28"/>
                                  <w:szCs w:val="28"/>
                                </w:rPr>
                                <w:t>Isaac Acosta</w:t>
                              </w:r>
                            </w:sdtContent>
                          </w:sdt>
                          <w:r w:rsidR="00765E8D" w:rsidRPr="00ED5D96">
                            <w:rPr>
                              <w:sz w:val="28"/>
                              <w:szCs w:val="28"/>
                            </w:rPr>
                            <w:t> </w:t>
                          </w:r>
                          <w:r w:rsidR="00765E8D" w:rsidRPr="00ED5D96">
                            <w:rPr>
                              <w:color w:val="007DEB" w:themeColor="background2" w:themeShade="80"/>
                              <w:sz w:val="28"/>
                              <w:szCs w:val="28"/>
                            </w:rPr>
                            <w:t>|</w:t>
                          </w:r>
                          <w:r w:rsidR="00765E8D" w:rsidRPr="00ED5D96">
                            <w:rPr>
                              <w:sz w:val="28"/>
                              <w:szCs w:val="28"/>
                            </w:rPr>
                            <w:t> </w:t>
                          </w:r>
                          <w:sdt>
                            <w:sdtPr>
                              <w:rPr>
                                <w:sz w:val="28"/>
                                <w:szCs w:val="28"/>
                              </w:rPr>
                              <w:alias w:val="Course Title"/>
                              <w:tag w:val=""/>
                              <w:id w:val="-1785884012"/>
                              <w:placeholder>
                                <w:docPart w:val="65A3DCBD7F854A75A490BD7AE6E79E6D"/>
                              </w:placeholder>
                              <w:dataBinding w:prefixMappings="xmlns:ns0='http://purl.org/dc/elements/1.1/' xmlns:ns1='http://schemas.openxmlformats.org/package/2006/metadata/core-properties' " w:xpath="/ns1:coreProperties[1]/ns1:keywords[1]" w:storeItemID="{6C3C8BC8-F283-45AE-878A-BAB7291924A1}"/>
                              <w:text/>
                            </w:sdtPr>
                            <w:sdtEndPr/>
                            <w:sdtContent>
                              <w:r w:rsidR="0099324C" w:rsidRPr="00ED5D96">
                                <w:rPr>
                                  <w:sz w:val="28"/>
                                  <w:szCs w:val="28"/>
                                </w:rPr>
                                <w:t>CS2302</w:t>
                              </w:r>
                            </w:sdtContent>
                          </w:sdt>
                          <w:r w:rsidR="00765E8D" w:rsidRPr="00ED5D96">
                            <w:rPr>
                              <w:sz w:val="28"/>
                              <w:szCs w:val="28"/>
                            </w:rPr>
                            <w:t> </w:t>
                          </w:r>
                          <w:r w:rsidR="00765E8D" w:rsidRPr="00ED5D96">
                            <w:rPr>
                              <w:color w:val="007DEB" w:themeColor="background2" w:themeShade="80"/>
                              <w:sz w:val="28"/>
                              <w:szCs w:val="28"/>
                            </w:rPr>
                            <w:t>|</w:t>
                          </w:r>
                          <w:r w:rsidR="00765E8D" w:rsidRPr="00ED5D96">
                            <w:rPr>
                              <w:sz w:val="28"/>
                              <w:szCs w:val="28"/>
                            </w:rPr>
                            <w:t> </w:t>
                          </w:r>
                          <w:sdt>
                            <w:sdtPr>
                              <w:rPr>
                                <w:sz w:val="28"/>
                                <w:szCs w:val="28"/>
                              </w:rPr>
                              <w:alias w:val="Date"/>
                              <w:tag w:val=""/>
                              <w:id w:val="-1641961822"/>
                              <w:placeholder>
                                <w:docPart w:val="C7EBF016C1654166A2A7F930DB4D1A11"/>
                              </w:placeholder>
                              <w:dataBinding w:prefixMappings="xmlns:ns0='http://schemas.microsoft.com/office/2006/coverPageProps' " w:xpath="/ns0:CoverPageProperties[1]/ns0:PublishDate[1]" w:storeItemID="{55AF091B-3C7A-41E3-B477-F2FDAA23CFDA}"/>
                              <w:date w:fullDate="2018-10-18T00:00:00Z">
                                <w:dateFormat w:val="MMMM d, yyyy"/>
                                <w:lid w:val="en-US"/>
                                <w:storeMappedDataAs w:val="dateTime"/>
                                <w:calendar w:val="gregorian"/>
                              </w:date>
                            </w:sdtPr>
                            <w:sdtEndPr/>
                            <w:sdtContent>
                              <w:r w:rsidR="0099324C" w:rsidRPr="00ED5D96">
                                <w:rPr>
                                  <w:sz w:val="28"/>
                                  <w:szCs w:val="28"/>
                                </w:rPr>
                                <w:t>October 18, 2018</w:t>
                              </w:r>
                            </w:sdtContent>
                          </w:sdt>
                        </w:p>
                      </w:txbxContent>
                    </v:textbox>
                    <w10:wrap type="square" anchorx="margin" anchory="margin"/>
                  </v:shape>
                </w:pict>
              </mc:Fallback>
            </mc:AlternateContent>
          </w:r>
          <w:r>
            <w:rPr>
              <w:noProof/>
            </w:rPr>
            <mc:AlternateContent>
              <mc:Choice Requires="wps">
                <w:drawing>
                  <wp:anchor distT="0" distB="0" distL="114300" distR="114300" simplePos="0" relativeHeight="251661312" behindDoc="0" locked="0" layoutInCell="1" allowOverlap="0" wp14:anchorId="7D7D9338" wp14:editId="7D569EFC">
                    <wp:simplePos x="0" y="0"/>
                    <wp:positionH relativeFrom="margin">
                      <wp:align>center</wp:align>
                    </wp:positionH>
                    <wp:positionV relativeFrom="margin">
                      <wp:posOffset>2375535</wp:posOffset>
                    </wp:positionV>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88B4F0" w14:textId="1A5329FB" w:rsidR="00CD71C1" w:rsidRDefault="00965ED5">
                                <w:pPr>
                                  <w:pStyle w:val="Title"/>
                                </w:pPr>
                                <w:sdt>
                                  <w:sdtPr>
                                    <w:alias w:val="Title"/>
                                    <w:tag w:val=""/>
                                    <w:id w:val="-439917769"/>
                                    <w:dataBinding w:prefixMappings="xmlns:ns0='http://purl.org/dc/elements/1.1/' xmlns:ns1='http://schemas.openxmlformats.org/package/2006/metadata/core-properties' " w:xpath="/ns1:coreProperties[1]/ns0:title[1]" w:storeItemID="{6C3C8BC8-F283-45AE-878A-BAB7291924A1}"/>
                                    <w:text/>
                                  </w:sdtPr>
                                  <w:sdtEndPr/>
                                  <w:sdtContent>
                                    <w:r w:rsidR="0099324C">
                                      <w:t>Lab 2</w:t>
                                    </w:r>
                                  </w:sdtContent>
                                </w:sdt>
                              </w:p>
                              <w:p w14:paraId="7A9241E9" w14:textId="28BAAFF9" w:rsidR="00CD71C1" w:rsidRDefault="00965ED5">
                                <w:pPr>
                                  <w:pStyle w:val="Subtitle"/>
                                </w:pPr>
                                <w:sdt>
                                  <w:sdtPr>
                                    <w:alias w:val="Subtitle"/>
                                    <w:tag w:val=""/>
                                    <w:id w:val="-2058004308"/>
                                    <w:dataBinding w:prefixMappings="xmlns:ns0='http://purl.org/dc/elements/1.1/' xmlns:ns1='http://schemas.openxmlformats.org/package/2006/metadata/core-properties' " w:xpath="/ns1:coreProperties[1]/ns0:subject[1]" w:storeItemID="{6C3C8BC8-F283-45AE-878A-BAB7291924A1}"/>
                                    <w:text/>
                                  </w:sdtPr>
                                  <w:sdtEndPr/>
                                  <w:sdtContent>
                                    <w:r w:rsidR="0099324C">
                                      <w:t>Option B</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7D7D9338" id="Text Box 21" o:spid="_x0000_s1027" type="#_x0000_t202" style="position:absolute;margin-left:0;margin-top:187.05pt;width:310.5pt;height:104.4pt;z-index:251661312;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" o:allowoverlap="f" filled="f" stroked="f" strokeweight=".5pt">
                    <v:textbox style="mso-fit-shape-to-text:t" inset="0,0,0,0">
                      <w:txbxContent>
                        <w:p w14:paraId="3F88B4F0" w14:textId="1A5329FB" w:rsidR="00CD71C1" w:rsidRDefault="00965ED5">
                          <w:pPr>
                            <w:pStyle w:val="Title"/>
                          </w:pPr>
                          <w:sdt>
                            <w:sdtPr>
                              <w:alias w:val="Title"/>
                              <w:tag w:val=""/>
                              <w:id w:val="-439917769"/>
                              <w:dataBinding w:prefixMappings="xmlns:ns0='http://purl.org/dc/elements/1.1/' xmlns:ns1='http://schemas.openxmlformats.org/package/2006/metadata/core-properties' " w:xpath="/ns1:coreProperties[1]/ns0:title[1]" w:storeItemID="{6C3C8BC8-F283-45AE-878A-BAB7291924A1}"/>
                              <w:text/>
                            </w:sdtPr>
                            <w:sdtEndPr/>
                            <w:sdtContent>
                              <w:r w:rsidR="0099324C">
                                <w:t>Lab 2</w:t>
                              </w:r>
                            </w:sdtContent>
                          </w:sdt>
                        </w:p>
                        <w:p w14:paraId="7A9241E9" w14:textId="28BAAFF9" w:rsidR="00CD71C1" w:rsidRDefault="00965ED5">
                          <w:pPr>
                            <w:pStyle w:val="Subtitle"/>
                          </w:pPr>
                          <w:sdt>
                            <w:sdtPr>
                              <w:alias w:val="Subtitle"/>
                              <w:tag w:val=""/>
                              <w:id w:val="-2058004308"/>
                              <w:dataBinding w:prefixMappings="xmlns:ns0='http://purl.org/dc/elements/1.1/' xmlns:ns1='http://schemas.openxmlformats.org/package/2006/metadata/core-properties' " w:xpath="/ns1:coreProperties[1]/ns0:subject[1]" w:storeItemID="{6C3C8BC8-F283-45AE-878A-BAB7291924A1}"/>
                              <w:text/>
                            </w:sdtPr>
                            <w:sdtEndPr/>
                            <w:sdtContent>
                              <w:r w:rsidR="0099324C">
                                <w:t>Option B</w:t>
                              </w:r>
                            </w:sdtContent>
                          </w:sdt>
                        </w:p>
                      </w:txbxContent>
                    </v:textbox>
                    <w10:wrap type="square" anchorx="margin" anchory="margin"/>
                  </v:shape>
                </w:pict>
              </mc:Fallback>
            </mc:AlternateContent>
          </w:r>
          <w:r w:rsidR="00765E8D">
            <w:br w:type="page"/>
          </w:r>
        </w:p>
        <w:bookmarkStart w:id="5" w:name="_GoBack" w:displacedByCustomXml="next"/>
        <w:bookmarkEnd w:id="5" w:displacedByCustomXml="next"/>
      </w:sdtContent>
    </w:sdt>
    <w:bookmarkEnd w:id="4"/>
    <w:bookmarkEnd w:id="3"/>
    <w:bookmarkEnd w:id="2"/>
    <w:bookmarkEnd w:id="1"/>
    <w:bookmarkEnd w:id="0"/>
    <w:p w14:paraId="08E94B1D" w14:textId="70B15196" w:rsidR="00CD71C1" w:rsidRDefault="0099324C" w:rsidP="0099324C">
      <w:pPr>
        <w:pStyle w:val="Heading1"/>
        <w:rPr>
          <w:rStyle w:val="Heading1Char"/>
        </w:rPr>
      </w:pPr>
      <w:r>
        <w:rPr>
          <w:rStyle w:val="Heading1Char"/>
        </w:rPr>
        <w:lastRenderedPageBreak/>
        <w:t>Introduction</w:t>
      </w:r>
    </w:p>
    <w:p w14:paraId="1B0B6E95" w14:textId="77777777" w:rsidR="00A82310" w:rsidRDefault="0099324C" w:rsidP="0099324C">
      <w:r>
        <w:t xml:space="preserve">The objective of this project is to create a linked list of passwords from a text file. List must not have any duplicates and the following list must be sorted in some sorting algorithm. </w:t>
      </w:r>
    </w:p>
    <w:p w14:paraId="50E52D12" w14:textId="77777777" w:rsidR="00A82310" w:rsidRDefault="00A82310" w:rsidP="00A82310">
      <w:r>
        <w:t>Each node of the list will contain</w:t>
      </w:r>
    </w:p>
    <w:p w14:paraId="33735F75" w14:textId="177E67DC" w:rsidR="00A82310" w:rsidRDefault="00A82310" w:rsidP="00A82310">
      <w:pPr>
        <w:pStyle w:val="ListParagraph"/>
        <w:numPr>
          <w:ilvl w:val="0"/>
          <w:numId w:val="8"/>
        </w:numPr>
      </w:pPr>
      <w:r>
        <w:t>A unique password stored as a string.</w:t>
      </w:r>
    </w:p>
    <w:p w14:paraId="5FCF33AE" w14:textId="77777777" w:rsidR="00A82310" w:rsidRDefault="00A82310" w:rsidP="00A82310">
      <w:pPr>
        <w:pStyle w:val="ListParagraph"/>
        <w:numPr>
          <w:ilvl w:val="0"/>
          <w:numId w:val="8"/>
        </w:numPr>
      </w:pPr>
      <w:r>
        <w:t>The number of times read password appears in the text file.</w:t>
      </w:r>
    </w:p>
    <w:p w14:paraId="7E780298" w14:textId="77777777" w:rsidR="00A82310" w:rsidRDefault="00A82310" w:rsidP="00A82310">
      <w:pPr>
        <w:pStyle w:val="ListParagraph"/>
        <w:numPr>
          <w:ilvl w:val="0"/>
          <w:numId w:val="8"/>
        </w:numPr>
      </w:pPr>
      <w:r>
        <w:t>A pointer to the next node.</w:t>
      </w:r>
    </w:p>
    <w:p w14:paraId="5D93D184" w14:textId="6C2BCCC5" w:rsidR="0099324C" w:rsidRDefault="00A82310" w:rsidP="00A82310">
      <w:r>
        <w:t xml:space="preserve">As for the sorting procedure. There will be two sorting algorithms used in this case, merge and bubble sorting. In overall, this project will be a </w:t>
      </w:r>
      <w:proofErr w:type="gramStart"/>
      <w:r>
        <w:t>2 part</w:t>
      </w:r>
      <w:proofErr w:type="gramEnd"/>
      <w:r>
        <w:t xml:space="preserve"> process, as there will be 2 solutions applied for this instance. </w:t>
      </w:r>
    </w:p>
    <w:p w14:paraId="59A1D516" w14:textId="18DFD25F" w:rsidR="00A82310" w:rsidRDefault="001D7C5D" w:rsidP="00A82310">
      <w:pPr>
        <w:pStyle w:val="Heading1"/>
        <w:rPr>
          <w:rStyle w:val="Heading1Char"/>
        </w:rPr>
      </w:pPr>
      <w:r>
        <w:rPr>
          <w:rStyle w:val="Heading1Char"/>
        </w:rPr>
        <w:t>Design and Implementation</w:t>
      </w:r>
    </w:p>
    <w:p w14:paraId="74D71220" w14:textId="14999AB1" w:rsidR="006C564E" w:rsidRDefault="00682E30" w:rsidP="00682E30">
      <w:r>
        <w:t>In overall, the Python file proceeds as follows when executed; it reads a text file (text file is expected to have a username on the left and a password on the right, having a tab spacing in between each other for every line. in a manner that it splits the username and passwords. It then creates a new text file with just the passwords from the previous text file. And it is this new text file that will be used for the remainder of the program.</w:t>
      </w:r>
    </w:p>
    <w:p w14:paraId="5D964467" w14:textId="777C685F" w:rsidR="00682E30" w:rsidRDefault="00682E30" w:rsidP="00682E30">
      <w:r>
        <w:t xml:space="preserve"> Afterwards, </w:t>
      </w:r>
      <w:r w:rsidR="006C564E">
        <w:t xml:space="preserve">it proceeds to execute Solution A, which is reading the text file, creating the linked list, and then </w:t>
      </w:r>
      <w:r w:rsidR="000F0B0B">
        <w:t>bubble</w:t>
      </w:r>
      <w:r w:rsidR="006C564E">
        <w:t xml:space="preserve"> sort the list that will be the output of Solution A. </w:t>
      </w:r>
    </w:p>
    <w:p w14:paraId="05C49099" w14:textId="0FE2E64B" w:rsidR="006C564E" w:rsidRDefault="006C564E" w:rsidP="00682E30">
      <w:r>
        <w:t xml:space="preserve">Secondly, Solution B follows similarly, only this time, the linked list is </w:t>
      </w:r>
      <w:r w:rsidR="000F0B0B">
        <w:t>merge</w:t>
      </w:r>
      <w:r>
        <w:t xml:space="preserve"> sorted. Also, the creation of the linked list is followed by a distinct procedure than Solution A.</w:t>
      </w:r>
    </w:p>
    <w:p w14:paraId="258C1954" w14:textId="21696297" w:rsidR="001464D5" w:rsidRPr="00682E30" w:rsidRDefault="001464D5" w:rsidP="00682E30">
      <w:r>
        <w:t>Lastly, both solutions are to be printed out. To be more specific, the top 20 passwords being used is to be outputted on console after executing both A and B solutions.</w:t>
      </w:r>
    </w:p>
    <w:p w14:paraId="6B608E33" w14:textId="660CD9F8" w:rsidR="001D7C5D" w:rsidRDefault="0003040A" w:rsidP="001D7C5D">
      <w:pPr>
        <w:rPr>
          <w:b/>
        </w:rPr>
      </w:pPr>
      <w:r>
        <w:rPr>
          <w:b/>
        </w:rPr>
        <w:t>Linked list and Node</w:t>
      </w:r>
    </w:p>
    <w:p w14:paraId="361A7A75" w14:textId="12E81010" w:rsidR="0003040A" w:rsidRDefault="0003040A" w:rsidP="001D7C5D">
      <w:r>
        <w:t>To illustrate the Node class, it stores the password string, count times that the password appears as an integer, and a pointer to the next node. And for good practice, it has four more functions. And in these five functions, the purpose of two of them is to return the password string and the count times of the password’s appearance. A third function is to modify the count using a</w:t>
      </w:r>
      <w:r w:rsidR="00F91059">
        <w:t>n</w:t>
      </w:r>
      <w:r>
        <w:t xml:space="preserve"> integer as a reference, and a fourth function is to increment the count by 1.</w:t>
      </w:r>
      <w:r w:rsidR="00682E30">
        <w:t xml:space="preserve"> The fourth functions will be useful to record the number of appearances every time the file reader</w:t>
      </w:r>
    </w:p>
    <w:p w14:paraId="523E1F95" w14:textId="06BCD897" w:rsidR="001464D5" w:rsidRDefault="0003040A" w:rsidP="001D7C5D">
      <w:r>
        <w:t xml:space="preserve">The Linked List class follows as is in general, </w:t>
      </w:r>
      <w:r w:rsidR="00682E30">
        <w:t>it two Nodes. One is for the head and the other is for the Tail.</w:t>
      </w:r>
      <w:r w:rsidR="006C564E">
        <w:t xml:space="preserve"> The class is composed of eight functions. Four being for the general functionality the class, and the second four to make the linked list class more essential for the program as whole. The purpose of the first four functions are to insert into the linked list, get the length, print the list, and to search inside the linked list</w:t>
      </w:r>
      <w:r w:rsidR="001464D5">
        <w:t xml:space="preserve"> to add to the count in consequence of the Node’s string item to be found again in the text file</w:t>
      </w:r>
      <w:r w:rsidR="00470BB1">
        <w:t xml:space="preserve">. </w:t>
      </w:r>
    </w:p>
    <w:p w14:paraId="6E831EB0" w14:textId="38F4B690" w:rsidR="0003040A" w:rsidRDefault="006C564E" w:rsidP="001464D5">
      <w:pPr>
        <w:pStyle w:val="ListParagraph"/>
        <w:numPr>
          <w:ilvl w:val="0"/>
          <w:numId w:val="9"/>
        </w:numPr>
      </w:pPr>
      <w:r>
        <w:t xml:space="preserve">The insertion process uses a head and tail in so that when inserting into the list, </w:t>
      </w:r>
      <w:r w:rsidR="001464D5">
        <w:t xml:space="preserve">it is from first to last, so that the linked list follows the same order as the passwords in the text file and not the reverse. </w:t>
      </w:r>
      <w:r>
        <w:t xml:space="preserve"> </w:t>
      </w:r>
    </w:p>
    <w:p w14:paraId="29EECDE0" w14:textId="15CDD5C6" w:rsidR="001464D5" w:rsidRDefault="001464D5" w:rsidP="001464D5">
      <w:pPr>
        <w:pStyle w:val="ListParagraph"/>
        <w:numPr>
          <w:ilvl w:val="0"/>
          <w:numId w:val="9"/>
        </w:numPr>
      </w:pPr>
      <w:r>
        <w:t xml:space="preserve">The output list is also received an integer value x, if that integer is not -1, then the functions will just output the top x passwords used. Otherwise, if x is -1, then the whole list will be outputted. </w:t>
      </w:r>
    </w:p>
    <w:p w14:paraId="148EDA42" w14:textId="4173CF64" w:rsidR="00470BB1" w:rsidRDefault="00470BB1" w:rsidP="001464D5">
      <w:pPr>
        <w:pStyle w:val="ListParagraph"/>
        <w:numPr>
          <w:ilvl w:val="0"/>
          <w:numId w:val="9"/>
        </w:numPr>
      </w:pPr>
      <w:r>
        <w:t xml:space="preserve">The search function return either a 0 or 1 as from of Boolean. If item was found, it returns 1, else it returns </w:t>
      </w:r>
      <w:r w:rsidR="00F91059">
        <w:t>zero</w:t>
      </w:r>
      <w:r>
        <w:t>.</w:t>
      </w:r>
    </w:p>
    <w:p w14:paraId="02ACCF9E" w14:textId="1721058F" w:rsidR="001464D5" w:rsidRDefault="002F6293" w:rsidP="001464D5">
      <w:r>
        <w:t xml:space="preserve">As for the second four functions, three are to merge sort the list, and one is to bubble sort the list. For the three that perform the merge sort, </w:t>
      </w:r>
      <w:r w:rsidR="007D16E8">
        <w:t xml:space="preserve">function </w:t>
      </w:r>
      <w:proofErr w:type="spellStart"/>
      <w:proofErr w:type="gramStart"/>
      <w:r w:rsidR="007D16E8" w:rsidRPr="007D16E8">
        <w:rPr>
          <w:rFonts w:ascii="Consolas" w:hAnsi="Consolas"/>
        </w:rPr>
        <w:t>mergeSortLinkedList</w:t>
      </w:r>
      <w:proofErr w:type="spellEnd"/>
      <w:r w:rsidR="007D16E8" w:rsidRPr="007D16E8">
        <w:rPr>
          <w:rFonts w:ascii="Consolas" w:hAnsi="Consolas"/>
        </w:rPr>
        <w:t>(</w:t>
      </w:r>
      <w:proofErr w:type="gramEnd"/>
      <w:r w:rsidR="007D16E8" w:rsidRPr="007D16E8">
        <w:rPr>
          <w:rFonts w:ascii="Consolas" w:hAnsi="Consolas"/>
        </w:rPr>
        <w:t>)</w:t>
      </w:r>
      <w:r w:rsidRPr="007D16E8">
        <w:rPr>
          <w:rFonts w:ascii="Consolas" w:hAnsi="Consolas"/>
        </w:rPr>
        <w:t xml:space="preserve"> </w:t>
      </w:r>
      <w:r>
        <w:t>is to call on a second function</w:t>
      </w:r>
      <w:r w:rsidR="007D16E8">
        <w:t xml:space="preserve">, </w:t>
      </w:r>
      <w:proofErr w:type="spellStart"/>
      <w:r w:rsidR="007D16E8" w:rsidRPr="007D16E8">
        <w:rPr>
          <w:rFonts w:ascii="Consolas" w:hAnsi="Consolas"/>
        </w:rPr>
        <w:t>split_list</w:t>
      </w:r>
      <w:proofErr w:type="spellEnd"/>
      <w:r w:rsidR="007D16E8" w:rsidRPr="007D16E8">
        <w:rPr>
          <w:rFonts w:ascii="Consolas" w:hAnsi="Consolas"/>
        </w:rPr>
        <w:t>()</w:t>
      </w:r>
      <w:r w:rsidR="00F91059">
        <w:rPr>
          <w:rFonts w:ascii="Consolas" w:hAnsi="Consolas"/>
        </w:rPr>
        <w:t>,</w:t>
      </w:r>
      <w:r>
        <w:t xml:space="preserve"> to split the list. And it continues to split every half recursively, until nothing can be split. And for every recursive call,</w:t>
      </w:r>
      <w:r w:rsidR="007D16E8">
        <w:t xml:space="preserve"> </w:t>
      </w:r>
      <w:proofErr w:type="spellStart"/>
      <w:r w:rsidR="007D16E8" w:rsidRPr="007D16E8">
        <w:rPr>
          <w:rFonts w:ascii="Consolas" w:hAnsi="Consolas"/>
        </w:rPr>
        <w:t>split_</w:t>
      </w:r>
      <w:proofErr w:type="gramStart"/>
      <w:r w:rsidR="007D16E8" w:rsidRPr="007D16E8">
        <w:rPr>
          <w:rFonts w:ascii="Consolas" w:hAnsi="Consolas"/>
        </w:rPr>
        <w:t>list</w:t>
      </w:r>
      <w:proofErr w:type="spellEnd"/>
      <w:r w:rsidR="007D16E8" w:rsidRPr="007D16E8">
        <w:rPr>
          <w:rFonts w:ascii="Consolas" w:hAnsi="Consolas"/>
        </w:rPr>
        <w:t>(</w:t>
      </w:r>
      <w:proofErr w:type="gramEnd"/>
      <w:r w:rsidR="007D16E8" w:rsidRPr="007D16E8">
        <w:rPr>
          <w:rFonts w:ascii="Consolas" w:hAnsi="Consolas"/>
        </w:rPr>
        <w:t>)</w:t>
      </w:r>
      <w:r w:rsidR="007D16E8">
        <w:t xml:space="preserve"> </w:t>
      </w:r>
      <w:r w:rsidR="007D16E8">
        <w:t xml:space="preserve">returns the two lists from its split process back to </w:t>
      </w:r>
      <w:proofErr w:type="spellStart"/>
      <w:r w:rsidR="007D16E8" w:rsidRPr="007D16E8">
        <w:rPr>
          <w:rFonts w:ascii="Consolas" w:hAnsi="Consolas"/>
        </w:rPr>
        <w:t>mergeSortLinkedList</w:t>
      </w:r>
      <w:proofErr w:type="spellEnd"/>
      <w:r w:rsidR="007D16E8" w:rsidRPr="007D16E8">
        <w:rPr>
          <w:rFonts w:ascii="Consolas" w:hAnsi="Consolas"/>
        </w:rPr>
        <w:t>()</w:t>
      </w:r>
      <w:r w:rsidR="007D16E8">
        <w:rPr>
          <w:rFonts w:ascii="Consolas" w:hAnsi="Consolas"/>
        </w:rPr>
        <w:t>.</w:t>
      </w:r>
      <w:r w:rsidR="007D16E8">
        <w:t xml:space="preserve">Which in turn, it calls </w:t>
      </w:r>
      <w:r>
        <w:t>a third function</w:t>
      </w:r>
      <w:r w:rsidR="00F91059">
        <w:t xml:space="preserve">, </w:t>
      </w:r>
      <w:r>
        <w:t xml:space="preserve"> </w:t>
      </w:r>
      <w:proofErr w:type="spellStart"/>
      <w:r w:rsidR="00F91059" w:rsidRPr="00F91059">
        <w:rPr>
          <w:rFonts w:ascii="Consolas" w:hAnsi="Consolas"/>
        </w:rPr>
        <w:t>split_list</w:t>
      </w:r>
      <w:proofErr w:type="spellEnd"/>
      <w:r w:rsidR="00F91059" w:rsidRPr="00F91059">
        <w:rPr>
          <w:rFonts w:ascii="Consolas" w:hAnsi="Consolas"/>
        </w:rPr>
        <w:t>(),</w:t>
      </w:r>
      <w:r w:rsidR="00F91059">
        <w:t xml:space="preserve"> </w:t>
      </w:r>
      <w:r>
        <w:t>is called in order to perform a merge on every piece</w:t>
      </w:r>
      <w:r w:rsidR="00E31B14">
        <w:t xml:space="preserve"> or half</w:t>
      </w:r>
      <w:r>
        <w:t xml:space="preserve"> of the list</w:t>
      </w:r>
      <w:r w:rsidR="00E31B14">
        <w:t xml:space="preserve"> until the first function finally comes through with its recursive calls that modify the list.</w:t>
      </w:r>
    </w:p>
    <w:p w14:paraId="62C47682" w14:textId="24EBE3BF" w:rsidR="00E31B14" w:rsidRDefault="00E31B14" w:rsidP="001464D5">
      <w:r>
        <w:t>The las</w:t>
      </w:r>
      <w:r w:rsidR="00F91059">
        <w:t>t</w:t>
      </w:r>
      <w:r>
        <w:t xml:space="preserve"> function of the class simply </w:t>
      </w:r>
      <w:proofErr w:type="gramStart"/>
      <w:r>
        <w:t>bubble</w:t>
      </w:r>
      <w:proofErr w:type="gramEnd"/>
      <w:r>
        <w:t xml:space="preserve"> sorts the list without using other functions, as opposed to the merge sort. The inserts on itself every time a bubble sort between two linked Nodes is performed.</w:t>
      </w:r>
    </w:p>
    <w:p w14:paraId="6359083C" w14:textId="543D8233" w:rsidR="00E31B14" w:rsidRDefault="00E31B14" w:rsidP="001464D5">
      <w:pPr>
        <w:rPr>
          <w:b/>
        </w:rPr>
      </w:pPr>
      <w:r>
        <w:rPr>
          <w:b/>
        </w:rPr>
        <w:t>Implementation of Solution A</w:t>
      </w:r>
    </w:p>
    <w:p w14:paraId="2FA6DAB1" w14:textId="4E27E48E" w:rsidR="00F91059" w:rsidRDefault="00E31B14" w:rsidP="001464D5">
      <w:r>
        <w:t xml:space="preserve">In the manner that Solution A is undertaken by the program is by calling a method that returns a linked list of passwords that were merge sorted. And that method follows </w:t>
      </w:r>
      <w:r w:rsidR="00470BB1">
        <w:t>is designed as follows; It starts by reading the text file and initializing a Linked List. And for every line being read, it calls the search function</w:t>
      </w:r>
      <w:r w:rsidR="00F91059">
        <w:t xml:space="preserve">, </w:t>
      </w:r>
      <w:r w:rsidR="00F91059" w:rsidRPr="00F91059">
        <w:rPr>
          <w:rFonts w:ascii="Consolas" w:hAnsi="Consolas"/>
        </w:rPr>
        <w:t>search(item)</w:t>
      </w:r>
      <w:r w:rsidR="00470BB1">
        <w:t xml:space="preserve"> from the linked list</w:t>
      </w:r>
      <w:r w:rsidR="00F91059">
        <w:t xml:space="preserve"> class</w:t>
      </w:r>
      <w:r w:rsidR="00470BB1">
        <w:t>, if it returns false, a new Node is created in terms of the line in the text file and then added to the list, aside from this condition, no Node is created or added into the list.</w:t>
      </w:r>
      <w:r w:rsidR="00F91059">
        <w:t xml:space="preserve"> After the list is created and text file reaches its end, the solution functions then finally calls </w:t>
      </w:r>
      <w:proofErr w:type="spellStart"/>
      <w:proofErr w:type="gramStart"/>
      <w:r w:rsidR="000F0B0B">
        <w:rPr>
          <w:rFonts w:ascii="Consolas" w:hAnsi="Consolas"/>
        </w:rPr>
        <w:t>bubble</w:t>
      </w:r>
      <w:r w:rsidR="00F91059" w:rsidRPr="007D16E8">
        <w:rPr>
          <w:rFonts w:ascii="Consolas" w:hAnsi="Consolas"/>
        </w:rPr>
        <w:t>SortLinkedList</w:t>
      </w:r>
      <w:proofErr w:type="spellEnd"/>
      <w:r w:rsidR="00F91059">
        <w:rPr>
          <w:rFonts w:ascii="Consolas" w:hAnsi="Consolas"/>
        </w:rPr>
        <w:t>(</w:t>
      </w:r>
      <w:proofErr w:type="gramEnd"/>
      <w:r w:rsidR="00F91059">
        <w:rPr>
          <w:rFonts w:ascii="Consolas" w:hAnsi="Consolas"/>
        </w:rPr>
        <w:t>)</w:t>
      </w:r>
      <w:r w:rsidR="00F91059">
        <w:t xml:space="preserve"> from the linked list class and returns the sorted list back to the Main.</w:t>
      </w:r>
    </w:p>
    <w:p w14:paraId="25B65715" w14:textId="3A2B8997" w:rsidR="00F91059" w:rsidRDefault="00F91059" w:rsidP="001464D5">
      <w:pPr>
        <w:rPr>
          <w:b/>
        </w:rPr>
      </w:pPr>
      <w:r>
        <w:rPr>
          <w:b/>
        </w:rPr>
        <w:t>Implementation of Solution B</w:t>
      </w:r>
    </w:p>
    <w:p w14:paraId="334A3E7F" w14:textId="3C5CC00C" w:rsidR="00F91059" w:rsidRDefault="00F91059" w:rsidP="001464D5">
      <w:pPr>
        <w:rPr>
          <w:rFonts w:asciiTheme="majorHAnsi" w:hAnsiTheme="majorHAnsi"/>
        </w:rPr>
      </w:pPr>
      <w:r>
        <w:t>In contrast to solution A, solution B uses a dictionary to check if the password string has already been read from the text file before. As far as the format of the dictionary is laid upon, it uses the password string as a key to represent a Node containing that password. So</w:t>
      </w:r>
      <w:r w:rsidR="009A7658">
        <w:t>,</w:t>
      </w:r>
      <w:r>
        <w:t xml:space="preserve"> every time a new password is found a new dictionary key is created, and for every password found for a second time, the </w:t>
      </w:r>
      <w:r w:rsidR="009A7658">
        <w:t xml:space="preserve">line string is used as a key to find the node to increment the count by calling </w:t>
      </w:r>
      <w:r w:rsidR="009A7658" w:rsidRPr="00F91059">
        <w:rPr>
          <w:rFonts w:ascii="Consolas" w:hAnsi="Consolas"/>
        </w:rPr>
        <w:t>search(item)</w:t>
      </w:r>
      <w:r w:rsidR="009A7658">
        <w:rPr>
          <w:rFonts w:asciiTheme="majorHAnsi" w:hAnsiTheme="majorHAnsi"/>
        </w:rPr>
        <w:t xml:space="preserve">. After the text file reaches its end, the contents in the dictionary are then inserted into a Linked list through for loop for every item in the Dictionary. Lastly, after the Linked list is populated, the function calls </w:t>
      </w:r>
      <w:proofErr w:type="spellStart"/>
      <w:proofErr w:type="gramStart"/>
      <w:r w:rsidR="000F0B0B">
        <w:rPr>
          <w:rFonts w:ascii="Consolas" w:hAnsi="Consolas"/>
        </w:rPr>
        <w:t>merge</w:t>
      </w:r>
      <w:r w:rsidR="009A7658" w:rsidRPr="009A7658">
        <w:rPr>
          <w:rFonts w:ascii="Consolas" w:hAnsi="Consolas"/>
        </w:rPr>
        <w:t>SortedLinkedList</w:t>
      </w:r>
      <w:proofErr w:type="spellEnd"/>
      <w:r w:rsidR="009A7658" w:rsidRPr="009A7658">
        <w:rPr>
          <w:rFonts w:ascii="Consolas" w:hAnsi="Consolas"/>
        </w:rPr>
        <w:t>(</w:t>
      </w:r>
      <w:proofErr w:type="gramEnd"/>
      <w:r w:rsidR="009A7658" w:rsidRPr="009A7658">
        <w:rPr>
          <w:rFonts w:ascii="Consolas" w:hAnsi="Consolas"/>
        </w:rPr>
        <w:t xml:space="preserve">) </w:t>
      </w:r>
      <w:r w:rsidR="009A7658">
        <w:rPr>
          <w:rFonts w:asciiTheme="majorHAnsi" w:hAnsiTheme="majorHAnsi"/>
        </w:rPr>
        <w:t>from the Linked List class is called to bubble sort the list. The sorted list is then returned back to the Main.</w:t>
      </w:r>
    </w:p>
    <w:p w14:paraId="59B0B7FB" w14:textId="129252E2" w:rsidR="009A7658" w:rsidRDefault="009A7658" w:rsidP="001464D5">
      <w:pPr>
        <w:rPr>
          <w:rFonts w:asciiTheme="majorHAnsi" w:hAnsiTheme="majorHAnsi"/>
          <w:b/>
        </w:rPr>
      </w:pPr>
      <w:r w:rsidRPr="009A7658">
        <w:rPr>
          <w:rFonts w:asciiTheme="majorHAnsi" w:hAnsiTheme="majorHAnsi"/>
          <w:b/>
        </w:rPr>
        <w:t>Printing the top 20</w:t>
      </w:r>
      <w:r>
        <w:rPr>
          <w:rFonts w:asciiTheme="majorHAnsi" w:hAnsiTheme="majorHAnsi"/>
          <w:b/>
        </w:rPr>
        <w:t xml:space="preserve"> passwords from</w:t>
      </w:r>
      <w:r w:rsidRPr="009A7658">
        <w:rPr>
          <w:rFonts w:asciiTheme="majorHAnsi" w:hAnsiTheme="majorHAnsi"/>
          <w:b/>
        </w:rPr>
        <w:t xml:space="preserve"> for both Solutions</w:t>
      </w:r>
    </w:p>
    <w:p w14:paraId="12826D43" w14:textId="23E02E50" w:rsidR="009A7658" w:rsidRDefault="009A7658" w:rsidP="001464D5">
      <w:pPr>
        <w:rPr>
          <w:rFonts w:asciiTheme="majorHAnsi" w:hAnsiTheme="majorHAnsi"/>
        </w:rPr>
      </w:pPr>
      <w:r>
        <w:rPr>
          <w:rFonts w:asciiTheme="majorHAnsi" w:hAnsiTheme="majorHAnsi"/>
        </w:rPr>
        <w:t xml:space="preserve">In the Main, we have two lists, </w:t>
      </w:r>
      <w:proofErr w:type="spellStart"/>
      <w:r>
        <w:rPr>
          <w:rFonts w:ascii="Consolas" w:hAnsi="Consolas"/>
        </w:rPr>
        <w:t>list_A</w:t>
      </w:r>
      <w:proofErr w:type="spellEnd"/>
      <w:r>
        <w:rPr>
          <w:rFonts w:ascii="Consolas" w:hAnsi="Consolas"/>
        </w:rPr>
        <w:t xml:space="preserve"> </w:t>
      </w:r>
      <w:r>
        <w:rPr>
          <w:rFonts w:asciiTheme="majorHAnsi" w:hAnsiTheme="majorHAnsi"/>
        </w:rPr>
        <w:t xml:space="preserve">and </w:t>
      </w:r>
      <w:proofErr w:type="spellStart"/>
      <w:r>
        <w:rPr>
          <w:rFonts w:ascii="Consolas" w:hAnsi="Consolas"/>
        </w:rPr>
        <w:t>list_B</w:t>
      </w:r>
      <w:proofErr w:type="spellEnd"/>
      <w:r>
        <w:rPr>
          <w:rFonts w:asciiTheme="majorHAnsi" w:hAnsiTheme="majorHAnsi"/>
        </w:rPr>
        <w:t xml:space="preserve">, and both are finally defined once Solution A and Solution B functions are called. Now, for </w:t>
      </w:r>
      <w:proofErr w:type="spellStart"/>
      <w:r w:rsidR="00F20275">
        <w:rPr>
          <w:rFonts w:ascii="Consolas" w:hAnsi="Consolas"/>
        </w:rPr>
        <w:t>list_A</w:t>
      </w:r>
      <w:proofErr w:type="spellEnd"/>
      <w:r w:rsidR="00F20275">
        <w:rPr>
          <w:rFonts w:ascii="Consolas" w:hAnsi="Consolas"/>
        </w:rPr>
        <w:t xml:space="preserve"> </w:t>
      </w:r>
      <w:r w:rsidR="00F20275">
        <w:rPr>
          <w:rFonts w:asciiTheme="majorHAnsi" w:hAnsiTheme="majorHAnsi"/>
        </w:rPr>
        <w:t xml:space="preserve">and </w:t>
      </w:r>
      <w:proofErr w:type="spellStart"/>
      <w:r w:rsidR="00F20275">
        <w:rPr>
          <w:rFonts w:ascii="Consolas" w:hAnsi="Consolas"/>
        </w:rPr>
        <w:t>list_B</w:t>
      </w:r>
      <w:proofErr w:type="spellEnd"/>
      <w:r w:rsidR="00F20275">
        <w:rPr>
          <w:rFonts w:ascii="Consolas" w:hAnsi="Consolas"/>
        </w:rPr>
        <w:t xml:space="preserve"> </w:t>
      </w:r>
      <w:r w:rsidR="00F20275">
        <w:rPr>
          <w:rFonts w:asciiTheme="majorHAnsi" w:hAnsiTheme="majorHAnsi"/>
        </w:rPr>
        <w:t xml:space="preserve">to print out the top 20 used passwords, we just call </w:t>
      </w:r>
      <w:proofErr w:type="spellStart"/>
      <w:r w:rsidR="00F20275">
        <w:rPr>
          <w:rFonts w:ascii="Consolas" w:hAnsi="Consolas"/>
        </w:rPr>
        <w:t>list_</w:t>
      </w:r>
      <w:proofErr w:type="gramStart"/>
      <w:r w:rsidR="00F20275">
        <w:rPr>
          <w:rFonts w:ascii="Consolas" w:hAnsi="Consolas"/>
        </w:rPr>
        <w:t>A</w:t>
      </w:r>
      <w:r w:rsidR="00F20275">
        <w:rPr>
          <w:rFonts w:ascii="Consolas" w:hAnsi="Consolas"/>
        </w:rPr>
        <w:t>.output</w:t>
      </w:r>
      <w:proofErr w:type="gramEnd"/>
      <w:r w:rsidR="00F20275">
        <w:rPr>
          <w:rFonts w:ascii="Consolas" w:hAnsi="Consolas"/>
        </w:rPr>
        <w:t>_list</w:t>
      </w:r>
      <w:proofErr w:type="spellEnd"/>
      <w:r w:rsidR="00F20275">
        <w:rPr>
          <w:rFonts w:ascii="Consolas" w:hAnsi="Consolas"/>
        </w:rPr>
        <w:t xml:space="preserve">(20) </w:t>
      </w:r>
      <w:r w:rsidR="00F20275">
        <w:rPr>
          <w:rFonts w:asciiTheme="majorHAnsi" w:hAnsiTheme="majorHAnsi"/>
        </w:rPr>
        <w:t>and</w:t>
      </w:r>
      <w:r w:rsidR="00F20275">
        <w:rPr>
          <w:rFonts w:ascii="Consolas" w:hAnsi="Consolas"/>
        </w:rPr>
        <w:t xml:space="preserve"> </w:t>
      </w:r>
      <w:proofErr w:type="spellStart"/>
      <w:r w:rsidR="00F20275">
        <w:rPr>
          <w:rFonts w:ascii="Consolas" w:hAnsi="Consolas"/>
        </w:rPr>
        <w:t>list_B</w:t>
      </w:r>
      <w:r w:rsidR="00F20275">
        <w:rPr>
          <w:rFonts w:ascii="Consolas" w:hAnsi="Consolas"/>
        </w:rPr>
        <w:t>.output_list</w:t>
      </w:r>
      <w:proofErr w:type="spellEnd"/>
      <w:r w:rsidR="00F20275">
        <w:rPr>
          <w:rFonts w:ascii="Consolas" w:hAnsi="Consolas"/>
        </w:rPr>
        <w:t xml:space="preserve">(20). </w:t>
      </w:r>
    </w:p>
    <w:p w14:paraId="6A5D7034" w14:textId="71A7CC16" w:rsidR="00F20275" w:rsidRDefault="00F20275" w:rsidP="001464D5">
      <w:pPr>
        <w:rPr>
          <w:rFonts w:asciiTheme="majorHAnsi" w:hAnsiTheme="majorHAnsi"/>
          <w:b/>
        </w:rPr>
      </w:pPr>
      <w:r>
        <w:rPr>
          <w:rFonts w:asciiTheme="majorHAnsi" w:hAnsiTheme="majorHAnsi"/>
          <w:b/>
        </w:rPr>
        <w:t>Reading the passwords from the initial text file.</w:t>
      </w:r>
    </w:p>
    <w:p w14:paraId="07F4DFC6" w14:textId="3C8638EA" w:rsidR="00FE0255" w:rsidRDefault="00F20275" w:rsidP="001464D5">
      <w:pPr>
        <w:rPr>
          <w:rFonts w:asciiTheme="majorHAnsi" w:hAnsiTheme="majorHAnsi"/>
        </w:rPr>
      </w:pPr>
      <w:r>
        <w:rPr>
          <w:rFonts w:asciiTheme="majorHAnsi" w:hAnsiTheme="majorHAnsi"/>
        </w:rPr>
        <w:t xml:space="preserve">Because the format of the initial text file features a format where the usernames and passwords are in each line, and separated by a tab space, </w:t>
      </w:r>
      <w:proofErr w:type="spellStart"/>
      <w:r w:rsidRPr="00F20275">
        <w:rPr>
          <w:rFonts w:ascii="Consolas" w:hAnsi="Consolas"/>
        </w:rPr>
        <w:t>text_</w:t>
      </w:r>
      <w:proofErr w:type="gramStart"/>
      <w:r w:rsidRPr="00F20275">
        <w:rPr>
          <w:rFonts w:ascii="Consolas" w:hAnsi="Consolas"/>
        </w:rPr>
        <w:t>file</w:t>
      </w:r>
      <w:proofErr w:type="spellEnd"/>
      <w:r w:rsidRPr="00F20275">
        <w:rPr>
          <w:rFonts w:ascii="Consolas" w:hAnsi="Consolas"/>
        </w:rPr>
        <w:t>(</w:t>
      </w:r>
      <w:proofErr w:type="gramEnd"/>
      <w:r w:rsidRPr="00F20275">
        <w:rPr>
          <w:rFonts w:ascii="Consolas" w:hAnsi="Consolas"/>
        </w:rPr>
        <w:t>)</w:t>
      </w:r>
      <w:r>
        <w:rPr>
          <w:rFonts w:ascii="Consolas" w:hAnsi="Consolas"/>
        </w:rPr>
        <w:t xml:space="preserve"> </w:t>
      </w:r>
      <w:r>
        <w:rPr>
          <w:rFonts w:asciiTheme="majorHAnsi" w:hAnsiTheme="majorHAnsi"/>
        </w:rPr>
        <w:t xml:space="preserve">manages to split each line into two strings, the tab spacing being the splitting factor. In the course that the function reads and splits each line, since an array of strings is created, in this case </w:t>
      </w:r>
      <w:proofErr w:type="spellStart"/>
      <w:proofErr w:type="gramStart"/>
      <w:r w:rsidRPr="00F20275">
        <w:rPr>
          <w:rFonts w:ascii="Consolas" w:hAnsi="Consolas"/>
        </w:rPr>
        <w:t>lim</w:t>
      </w:r>
      <w:proofErr w:type="spellEnd"/>
      <w:r w:rsidRPr="00F20275">
        <w:rPr>
          <w:rFonts w:ascii="Consolas" w:hAnsi="Consolas"/>
        </w:rPr>
        <w:t>[</w:t>
      </w:r>
      <w:proofErr w:type="gramEnd"/>
      <w:r w:rsidRPr="00F20275">
        <w:rPr>
          <w:rFonts w:ascii="Consolas" w:hAnsi="Consolas"/>
        </w:rPr>
        <w:t>“username”, “password”]</w:t>
      </w:r>
      <w:r>
        <w:rPr>
          <w:rFonts w:asciiTheme="majorHAnsi" w:hAnsiTheme="majorHAnsi"/>
        </w:rPr>
        <w:t xml:space="preserve">, the function only grabs the item in </w:t>
      </w:r>
      <w:proofErr w:type="spellStart"/>
      <w:r>
        <w:rPr>
          <w:rFonts w:ascii="Consolas" w:hAnsi="Consolas"/>
        </w:rPr>
        <w:t>lim</w:t>
      </w:r>
      <w:proofErr w:type="spellEnd"/>
      <w:r>
        <w:rPr>
          <w:rFonts w:ascii="Consolas" w:hAnsi="Consolas"/>
        </w:rPr>
        <w:t xml:space="preserve">[1] </w:t>
      </w:r>
      <w:r>
        <w:rPr>
          <w:rFonts w:asciiTheme="majorHAnsi" w:hAnsiTheme="majorHAnsi"/>
        </w:rPr>
        <w:t>and writes it in a new text file.</w:t>
      </w:r>
      <w:r w:rsidR="0021294A">
        <w:rPr>
          <w:rFonts w:asciiTheme="majorHAnsi" w:hAnsiTheme="majorHAnsi"/>
        </w:rPr>
        <w:t xml:space="preserve"> The program has a faster running time when splitting the lines in a text file is only done once and just output into a separate text file with just the desired contents.</w:t>
      </w:r>
    </w:p>
    <w:p w14:paraId="470ADDD9" w14:textId="04135582" w:rsidR="00FE0255" w:rsidRDefault="00FE0255" w:rsidP="00FE0255">
      <w:pPr>
        <w:pStyle w:val="Heading1"/>
        <w:rPr>
          <w:rStyle w:val="Heading1Char"/>
        </w:rPr>
      </w:pPr>
      <w:r>
        <w:rPr>
          <w:rStyle w:val="Heading1Char"/>
        </w:rPr>
        <w:t>Experimental Results</w:t>
      </w:r>
    </w:p>
    <w:p w14:paraId="47F27648" w14:textId="77777777" w:rsidR="00DF6EB6" w:rsidRPr="00DF6EB6" w:rsidRDefault="00DF6EB6" w:rsidP="00DF6EB6"/>
    <w:p w14:paraId="3130B180" w14:textId="18F93737" w:rsidR="00C559AB" w:rsidRPr="00FE0255" w:rsidRDefault="00097EBF" w:rsidP="00FE0255">
      <w:r>
        <w:rPr>
          <w:noProof/>
        </w:rPr>
        <w:drawing>
          <wp:inline distT="0" distB="0" distL="0" distR="0" wp14:anchorId="2BC7F9F2" wp14:editId="662129B6">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44AB304" w14:textId="5F6A4AD8" w:rsidR="000F0B0B" w:rsidRPr="000F0B0B" w:rsidRDefault="000F0B0B" w:rsidP="001464D5">
      <w:pPr>
        <w:rPr>
          <w:rFonts w:asciiTheme="majorHAnsi" w:hAnsiTheme="majorHAnsi"/>
        </w:rPr>
      </w:pPr>
      <w:r>
        <w:rPr>
          <w:rFonts w:asciiTheme="majorHAnsi" w:hAnsiTheme="majorHAnsi"/>
        </w:rPr>
        <w:t xml:space="preserve">As it can be illustrated in the chart above, Solution A takes longer as the input value rises and the running time rises dramatically as compared to Solution B. It almost seems that Solution A’s running time rises exponentially compared to Solution B. This is mainly due to the sorting nature that each Solution has distinctively. </w:t>
      </w:r>
      <w:r w:rsidR="00683AFF">
        <w:rPr>
          <w:rFonts w:asciiTheme="majorHAnsi" w:hAnsiTheme="majorHAnsi"/>
        </w:rPr>
        <w:t>Bubble Sort</w:t>
      </w:r>
      <w:r>
        <w:rPr>
          <w:rFonts w:asciiTheme="majorHAnsi" w:hAnsiTheme="majorHAnsi"/>
        </w:rPr>
        <w:t xml:space="preserve"> </w:t>
      </w:r>
      <w:r w:rsidR="00683AFF">
        <w:rPr>
          <w:rFonts w:asciiTheme="majorHAnsi" w:hAnsiTheme="majorHAnsi"/>
        </w:rPr>
        <w:t>seems to</w:t>
      </w:r>
      <w:r>
        <w:rPr>
          <w:rFonts w:asciiTheme="majorHAnsi" w:hAnsiTheme="majorHAnsi"/>
        </w:rPr>
        <w:t xml:space="preserve"> take longer than </w:t>
      </w:r>
      <w:r w:rsidR="00683AFF">
        <w:rPr>
          <w:rFonts w:asciiTheme="majorHAnsi" w:hAnsiTheme="majorHAnsi"/>
        </w:rPr>
        <w:t>merge</w:t>
      </w:r>
      <w:r>
        <w:rPr>
          <w:rFonts w:asciiTheme="majorHAnsi" w:hAnsiTheme="majorHAnsi"/>
        </w:rPr>
        <w:t xml:space="preserve"> sorting. And add merge sorting to traversing the</w:t>
      </w:r>
      <w:r w:rsidR="00683AFF">
        <w:rPr>
          <w:rFonts w:asciiTheme="majorHAnsi" w:hAnsiTheme="majorHAnsi"/>
        </w:rPr>
        <w:t xml:space="preserve"> linked list for every line in the text. It makes up for a </w:t>
      </w:r>
      <w:proofErr w:type="gramStart"/>
      <w:r w:rsidR="00683AFF">
        <w:rPr>
          <w:rFonts w:asciiTheme="majorHAnsi" w:hAnsiTheme="majorHAnsi"/>
        </w:rPr>
        <w:t>long lasting</w:t>
      </w:r>
      <w:proofErr w:type="gramEnd"/>
      <w:r w:rsidR="00683AFF">
        <w:rPr>
          <w:rFonts w:asciiTheme="majorHAnsi" w:hAnsiTheme="majorHAnsi"/>
        </w:rPr>
        <w:t xml:space="preserve"> process for large inputs.</w:t>
      </w:r>
    </w:p>
    <w:p w14:paraId="00CCF063" w14:textId="77777777" w:rsidR="00683AFF" w:rsidRDefault="00683AFF" w:rsidP="001464D5">
      <w:pPr>
        <w:rPr>
          <w:rFonts w:asciiTheme="majorHAnsi" w:hAnsiTheme="majorHAnsi"/>
          <w:b/>
        </w:rPr>
      </w:pPr>
    </w:p>
    <w:p w14:paraId="546F1DCB" w14:textId="512EABE1" w:rsidR="004B4609" w:rsidRDefault="00035404" w:rsidP="001464D5">
      <w:pPr>
        <w:rPr>
          <w:rFonts w:asciiTheme="majorHAnsi" w:hAnsiTheme="majorHAnsi"/>
          <w:b/>
        </w:rPr>
      </w:pPr>
      <w:r w:rsidRPr="00035404">
        <w:rPr>
          <w:rFonts w:asciiTheme="majorHAnsi" w:hAnsiTheme="majorHAnsi"/>
          <w:b/>
        </w:rPr>
        <w:t>Console Outputs</w:t>
      </w:r>
      <w:r>
        <w:rPr>
          <w:rFonts w:asciiTheme="majorHAnsi" w:hAnsiTheme="majorHAnsi"/>
          <w:b/>
        </w:rPr>
        <w:t>:</w:t>
      </w:r>
    </w:p>
    <w:p w14:paraId="0684AD23" w14:textId="74F7FA98" w:rsidR="00683AFF" w:rsidRPr="00683AFF" w:rsidRDefault="00683AFF" w:rsidP="001464D5">
      <w:pPr>
        <w:rPr>
          <w:rFonts w:asciiTheme="majorHAnsi" w:hAnsiTheme="majorHAnsi"/>
        </w:rPr>
      </w:pPr>
      <w:r>
        <w:rPr>
          <w:rFonts w:asciiTheme="majorHAnsi" w:hAnsiTheme="majorHAnsi"/>
        </w:rPr>
        <w:t>(Next Page)</w:t>
      </w:r>
    </w:p>
    <w:p w14:paraId="517F5CF0" w14:textId="77777777" w:rsidR="004B4609" w:rsidRDefault="004B4609" w:rsidP="001464D5">
      <w:pPr>
        <w:rPr>
          <w:rFonts w:asciiTheme="majorHAnsi" w:hAnsiTheme="majorHAnsi"/>
        </w:rPr>
      </w:pPr>
    </w:p>
    <w:p w14:paraId="6193BB5C" w14:textId="31453DAF" w:rsidR="00035404" w:rsidRPr="000F0B0B" w:rsidRDefault="000F0B0B" w:rsidP="001464D5">
      <w:pPr>
        <w:rPr>
          <w:rFonts w:asciiTheme="majorHAnsi" w:hAnsiTheme="majorHAnsi"/>
          <w:b/>
          <w:color w:val="007DEB" w:themeColor="background2" w:themeShade="80"/>
          <w:sz w:val="24"/>
          <w:szCs w:val="24"/>
        </w:rPr>
      </w:pPr>
      <w:r>
        <w:rPr>
          <w:rFonts w:asciiTheme="majorHAnsi" w:hAnsiTheme="majorHAnsi"/>
          <w:noProof/>
        </w:rPr>
        <w:drawing>
          <wp:anchor distT="0" distB="0" distL="114300" distR="114300" simplePos="0" relativeHeight="251664384" behindDoc="0" locked="0" layoutInCell="1" allowOverlap="1" wp14:anchorId="106C10C9" wp14:editId="0B35682D">
            <wp:simplePos x="0" y="0"/>
            <wp:positionH relativeFrom="column">
              <wp:posOffset>4591050</wp:posOffset>
            </wp:positionH>
            <wp:positionV relativeFrom="paragraph">
              <wp:posOffset>4445</wp:posOffset>
            </wp:positionV>
            <wp:extent cx="1733550" cy="6896100"/>
            <wp:effectExtent l="19050" t="19050" r="19050" b="19050"/>
            <wp:wrapThrough wrapText="bothSides">
              <wp:wrapPolygon edited="0">
                <wp:start x="-237" y="-60"/>
                <wp:lineTo x="-237" y="21600"/>
                <wp:lineTo x="21600" y="21600"/>
                <wp:lineTo x="21600" y="-60"/>
                <wp:lineTo x="-237" y="-6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3550" cy="6896100"/>
                    </a:xfrm>
                    <a:prstGeom prst="rect">
                      <a:avLst/>
                    </a:prstGeom>
                    <a:noFill/>
                    <a:ln>
                      <a:solidFill>
                        <a:schemeClr val="tx1">
                          <a:lumMod val="95000"/>
                          <a:lumOff val="5000"/>
                        </a:schemeClr>
                      </a:solidFill>
                    </a:ln>
                  </pic:spPr>
                </pic:pic>
              </a:graphicData>
            </a:graphic>
          </wp:anchor>
        </w:drawing>
      </w:r>
      <w:r>
        <w:rPr>
          <w:rFonts w:asciiTheme="majorHAnsi" w:hAnsiTheme="majorHAnsi"/>
          <w:noProof/>
        </w:rPr>
        <w:drawing>
          <wp:anchor distT="0" distB="0" distL="114300" distR="114300" simplePos="0" relativeHeight="251663360" behindDoc="0" locked="0" layoutInCell="1" allowOverlap="1" wp14:anchorId="6C862B9E" wp14:editId="488ABD89">
            <wp:simplePos x="0" y="0"/>
            <wp:positionH relativeFrom="column">
              <wp:posOffset>2914650</wp:posOffset>
            </wp:positionH>
            <wp:positionV relativeFrom="paragraph">
              <wp:posOffset>7620</wp:posOffset>
            </wp:positionV>
            <wp:extent cx="1666875" cy="6886575"/>
            <wp:effectExtent l="19050" t="19050" r="28575" b="28575"/>
            <wp:wrapThrough wrapText="bothSides">
              <wp:wrapPolygon edited="0">
                <wp:start x="-247" y="-60"/>
                <wp:lineTo x="-247" y="21630"/>
                <wp:lineTo x="21723" y="21630"/>
                <wp:lineTo x="21723" y="-60"/>
                <wp:lineTo x="-247" y="-6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6875" cy="6886575"/>
                    </a:xfrm>
                    <a:prstGeom prst="rect">
                      <a:avLst/>
                    </a:prstGeom>
                    <a:noFill/>
                    <a:ln>
                      <a:solidFill>
                        <a:schemeClr val="tx1">
                          <a:lumMod val="95000"/>
                          <a:lumOff val="5000"/>
                        </a:schemeClr>
                      </a:solidFill>
                    </a:ln>
                  </pic:spPr>
                </pic:pic>
              </a:graphicData>
            </a:graphic>
          </wp:anchor>
        </w:drawing>
      </w:r>
      <w:r w:rsidRPr="000F0B0B">
        <w:rPr>
          <w:rFonts w:asciiTheme="majorHAnsi" w:hAnsiTheme="majorHAnsi"/>
          <w:b/>
          <w:noProof/>
          <w:color w:val="007DEB" w:themeColor="background2" w:themeShade="80"/>
          <w:sz w:val="24"/>
          <w:szCs w:val="24"/>
        </w:rPr>
        <w:drawing>
          <wp:anchor distT="0" distB="0" distL="114300" distR="114300" simplePos="0" relativeHeight="251662336" behindDoc="0" locked="0" layoutInCell="1" allowOverlap="1" wp14:anchorId="7931253C" wp14:editId="74D17AFE">
            <wp:simplePos x="0" y="0"/>
            <wp:positionH relativeFrom="column">
              <wp:posOffset>-447675</wp:posOffset>
            </wp:positionH>
            <wp:positionV relativeFrom="paragraph">
              <wp:posOffset>283845</wp:posOffset>
            </wp:positionV>
            <wp:extent cx="3276600" cy="400050"/>
            <wp:effectExtent l="19050" t="19050" r="19050" b="19050"/>
            <wp:wrapThrough wrapText="bothSides">
              <wp:wrapPolygon edited="0">
                <wp:start x="-126" y="-1029"/>
                <wp:lineTo x="-126" y="21600"/>
                <wp:lineTo x="21600" y="21600"/>
                <wp:lineTo x="21600" y="-1029"/>
                <wp:lineTo x="-126" y="-1029"/>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6600" cy="400050"/>
                    </a:xfrm>
                    <a:prstGeom prst="rect">
                      <a:avLst/>
                    </a:prstGeom>
                    <a:noFill/>
                    <a:ln>
                      <a:solidFill>
                        <a:schemeClr val="tx1">
                          <a:lumMod val="95000"/>
                          <a:lumOff val="5000"/>
                        </a:schemeClr>
                      </a:solidFill>
                    </a:ln>
                  </pic:spPr>
                </pic:pic>
              </a:graphicData>
            </a:graphic>
          </wp:anchor>
        </w:drawing>
      </w:r>
      <w:r w:rsidR="00035404" w:rsidRPr="000F0B0B">
        <w:rPr>
          <w:rFonts w:asciiTheme="majorHAnsi" w:hAnsiTheme="majorHAnsi"/>
          <w:b/>
          <w:color w:val="007DEB" w:themeColor="background2" w:themeShade="80"/>
          <w:sz w:val="24"/>
          <w:szCs w:val="24"/>
        </w:rPr>
        <w:t>8000 Passwords</w:t>
      </w:r>
    </w:p>
    <w:p w14:paraId="59B3F6DE" w14:textId="20BA6934" w:rsidR="00A83ED2" w:rsidRDefault="00683AFF" w:rsidP="00683AFF">
      <w:pPr>
        <w:ind w:firstLine="720"/>
        <w:rPr>
          <w:rFonts w:asciiTheme="majorHAnsi" w:hAnsiTheme="majorHAnsi"/>
        </w:rPr>
      </w:pPr>
      <w:r>
        <w:rPr>
          <w:rFonts w:asciiTheme="majorHAnsi" w:hAnsiTheme="majorHAnsi"/>
        </w:rPr>
        <w:t>As it can be seen, these are sample outputs for an input of 8000 passwords. On the right, the list outputs two list for solutions A and B.</w:t>
      </w:r>
    </w:p>
    <w:p w14:paraId="2A62BC8B" w14:textId="215A5AF1" w:rsidR="00683AFF" w:rsidRDefault="00683AFF" w:rsidP="00683AFF">
      <w:pPr>
        <w:ind w:firstLine="720"/>
        <w:rPr>
          <w:rFonts w:asciiTheme="majorHAnsi" w:hAnsiTheme="majorHAnsi"/>
        </w:rPr>
      </w:pPr>
      <w:r>
        <w:rPr>
          <w:rFonts w:asciiTheme="majorHAnsi" w:hAnsiTheme="majorHAnsi"/>
        </w:rPr>
        <w:t xml:space="preserve">List A is the output of linked list, </w:t>
      </w:r>
      <w:proofErr w:type="spellStart"/>
      <w:r>
        <w:rPr>
          <w:rFonts w:asciiTheme="majorHAnsi" w:hAnsiTheme="majorHAnsi"/>
        </w:rPr>
        <w:t>list_A</w:t>
      </w:r>
      <w:proofErr w:type="spellEnd"/>
      <w:r>
        <w:rPr>
          <w:rFonts w:asciiTheme="majorHAnsi" w:hAnsiTheme="majorHAnsi"/>
        </w:rPr>
        <w:t xml:space="preserve">, and the list is output after it is populated from the text file and bubble sorted. The list then calls the </w:t>
      </w:r>
      <w:proofErr w:type="spellStart"/>
      <w:r>
        <w:rPr>
          <w:rFonts w:asciiTheme="majorHAnsi" w:hAnsiTheme="majorHAnsi"/>
        </w:rPr>
        <w:t>output_</w:t>
      </w:r>
      <w:proofErr w:type="gramStart"/>
      <w:r>
        <w:rPr>
          <w:rFonts w:asciiTheme="majorHAnsi" w:hAnsiTheme="majorHAnsi"/>
        </w:rPr>
        <w:t>list</w:t>
      </w:r>
      <w:proofErr w:type="spellEnd"/>
      <w:r>
        <w:rPr>
          <w:rFonts w:asciiTheme="majorHAnsi" w:hAnsiTheme="majorHAnsi"/>
        </w:rPr>
        <w:t>(</w:t>
      </w:r>
      <w:proofErr w:type="gramEnd"/>
      <w:r>
        <w:rPr>
          <w:rFonts w:asciiTheme="majorHAnsi" w:hAnsiTheme="majorHAnsi"/>
        </w:rPr>
        <w:t>20) from the Linked List Node and uses an integer as a reference as how much to traverse the linked list, since the linked list is expected to be in descending order.</w:t>
      </w:r>
    </w:p>
    <w:p w14:paraId="045FE54B" w14:textId="4FD1D347" w:rsidR="00FD62BF" w:rsidRDefault="00683AFF" w:rsidP="00FD62BF">
      <w:pPr>
        <w:ind w:firstLine="720"/>
        <w:rPr>
          <w:rFonts w:asciiTheme="majorHAnsi" w:hAnsiTheme="majorHAnsi"/>
        </w:rPr>
      </w:pPr>
      <w:r>
        <w:rPr>
          <w:rFonts w:asciiTheme="majorHAnsi" w:hAnsiTheme="majorHAnsi"/>
        </w:rPr>
        <w:t xml:space="preserve">List B is the same, it is output after the Linked List is populated and sorted. Only this time, the linked list is merge sorted. The name of the linked list for solution B is </w:t>
      </w:r>
      <w:proofErr w:type="spellStart"/>
      <w:r>
        <w:rPr>
          <w:rFonts w:asciiTheme="majorHAnsi" w:hAnsiTheme="majorHAnsi"/>
        </w:rPr>
        <w:t>list_A</w:t>
      </w:r>
      <w:proofErr w:type="spellEnd"/>
      <w:r>
        <w:rPr>
          <w:rFonts w:asciiTheme="majorHAnsi" w:hAnsiTheme="majorHAnsi"/>
        </w:rPr>
        <w:t xml:space="preserve">, and it is output by calling the </w:t>
      </w:r>
      <w:proofErr w:type="spellStart"/>
      <w:r>
        <w:rPr>
          <w:rFonts w:asciiTheme="majorHAnsi" w:hAnsiTheme="majorHAnsi"/>
        </w:rPr>
        <w:t>outout_</w:t>
      </w:r>
      <w:proofErr w:type="gramStart"/>
      <w:r>
        <w:rPr>
          <w:rFonts w:asciiTheme="majorHAnsi" w:hAnsiTheme="majorHAnsi"/>
        </w:rPr>
        <w:t>list</w:t>
      </w:r>
      <w:proofErr w:type="spellEnd"/>
      <w:r>
        <w:rPr>
          <w:rFonts w:asciiTheme="majorHAnsi" w:hAnsiTheme="majorHAnsi"/>
        </w:rPr>
        <w:t>(</w:t>
      </w:r>
      <w:proofErr w:type="gramEnd"/>
      <w:r>
        <w:rPr>
          <w:rFonts w:asciiTheme="majorHAnsi" w:hAnsiTheme="majorHAnsi"/>
        </w:rPr>
        <w:t>20) from linked list class</w:t>
      </w:r>
      <w:r w:rsidR="00FD62BF">
        <w:rPr>
          <w:rFonts w:asciiTheme="majorHAnsi" w:hAnsiTheme="majorHAnsi"/>
        </w:rPr>
        <w:t>.</w:t>
      </w:r>
    </w:p>
    <w:p w14:paraId="60792FDA" w14:textId="77777777" w:rsidR="00FD62BF" w:rsidRDefault="00FD62BF" w:rsidP="00683AFF">
      <w:pPr>
        <w:ind w:firstLine="720"/>
        <w:rPr>
          <w:rFonts w:asciiTheme="majorHAnsi" w:hAnsiTheme="majorHAnsi"/>
        </w:rPr>
      </w:pPr>
    </w:p>
    <w:p w14:paraId="589B4FA8" w14:textId="594BB4B3" w:rsidR="00FD62BF" w:rsidRDefault="00FD62BF" w:rsidP="00683AFF">
      <w:pPr>
        <w:ind w:firstLine="720"/>
        <w:rPr>
          <w:rFonts w:asciiTheme="majorHAnsi" w:hAnsiTheme="majorHAnsi"/>
        </w:rPr>
      </w:pPr>
    </w:p>
    <w:p w14:paraId="48601A9B" w14:textId="29E99582" w:rsidR="00FD62BF" w:rsidRDefault="00FD62BF" w:rsidP="00683AFF">
      <w:pPr>
        <w:ind w:firstLine="720"/>
        <w:rPr>
          <w:rFonts w:asciiTheme="majorHAnsi" w:hAnsiTheme="majorHAnsi"/>
        </w:rPr>
      </w:pPr>
    </w:p>
    <w:p w14:paraId="011976F8" w14:textId="48F5BA4C" w:rsidR="00FD62BF" w:rsidRDefault="00FD62BF" w:rsidP="00683AFF">
      <w:pPr>
        <w:ind w:firstLine="720"/>
        <w:rPr>
          <w:rFonts w:asciiTheme="majorHAnsi" w:hAnsiTheme="majorHAnsi"/>
        </w:rPr>
      </w:pPr>
    </w:p>
    <w:p w14:paraId="15F8C3EA" w14:textId="03809FD5" w:rsidR="00FD62BF" w:rsidRDefault="00FD62BF" w:rsidP="00683AFF">
      <w:pPr>
        <w:ind w:firstLine="720"/>
        <w:rPr>
          <w:rFonts w:asciiTheme="majorHAnsi" w:hAnsiTheme="majorHAnsi"/>
        </w:rPr>
      </w:pPr>
    </w:p>
    <w:p w14:paraId="78806E37" w14:textId="72112AE4" w:rsidR="00FD62BF" w:rsidRDefault="00FD62BF" w:rsidP="00683AFF">
      <w:pPr>
        <w:ind w:firstLine="720"/>
        <w:rPr>
          <w:rFonts w:asciiTheme="majorHAnsi" w:hAnsiTheme="majorHAnsi"/>
        </w:rPr>
      </w:pPr>
    </w:p>
    <w:p w14:paraId="17A750DC" w14:textId="08D5CE49" w:rsidR="00FD62BF" w:rsidRDefault="00FD62BF" w:rsidP="00683AFF">
      <w:pPr>
        <w:ind w:firstLine="720"/>
        <w:rPr>
          <w:rFonts w:asciiTheme="majorHAnsi" w:hAnsiTheme="majorHAnsi"/>
        </w:rPr>
      </w:pPr>
    </w:p>
    <w:p w14:paraId="0D576924" w14:textId="6D693A68" w:rsidR="00FD62BF" w:rsidRDefault="00FD62BF" w:rsidP="00683AFF">
      <w:pPr>
        <w:ind w:firstLine="720"/>
        <w:rPr>
          <w:rFonts w:asciiTheme="majorHAnsi" w:hAnsiTheme="majorHAnsi"/>
        </w:rPr>
      </w:pPr>
    </w:p>
    <w:p w14:paraId="78F287B0" w14:textId="0B4C57F6" w:rsidR="00FD62BF" w:rsidRDefault="00FD62BF" w:rsidP="00683AFF">
      <w:pPr>
        <w:ind w:firstLine="720"/>
        <w:rPr>
          <w:rFonts w:asciiTheme="majorHAnsi" w:hAnsiTheme="majorHAnsi"/>
        </w:rPr>
      </w:pPr>
    </w:p>
    <w:p w14:paraId="0AD736F0" w14:textId="7D633BFF" w:rsidR="00FD62BF" w:rsidRDefault="00FD62BF" w:rsidP="00683AFF">
      <w:pPr>
        <w:ind w:firstLine="720"/>
        <w:rPr>
          <w:rFonts w:asciiTheme="majorHAnsi" w:hAnsiTheme="majorHAnsi"/>
        </w:rPr>
      </w:pPr>
    </w:p>
    <w:p w14:paraId="6301A949" w14:textId="51C834E7" w:rsidR="00FD62BF" w:rsidRDefault="00FD62BF" w:rsidP="00683AFF">
      <w:pPr>
        <w:ind w:firstLine="720"/>
        <w:rPr>
          <w:rFonts w:asciiTheme="majorHAnsi" w:hAnsiTheme="majorHAnsi"/>
        </w:rPr>
      </w:pPr>
    </w:p>
    <w:p w14:paraId="08A26487" w14:textId="58F74404" w:rsidR="00FD62BF" w:rsidRDefault="00FD62BF" w:rsidP="00683AFF">
      <w:pPr>
        <w:ind w:firstLine="720"/>
        <w:rPr>
          <w:rFonts w:asciiTheme="majorHAnsi" w:hAnsiTheme="majorHAnsi"/>
        </w:rPr>
      </w:pPr>
    </w:p>
    <w:p w14:paraId="20F93767" w14:textId="13CF3E1E" w:rsidR="00FD62BF" w:rsidRDefault="00FD62BF" w:rsidP="00683AFF">
      <w:pPr>
        <w:ind w:firstLine="720"/>
        <w:rPr>
          <w:rFonts w:asciiTheme="majorHAnsi" w:hAnsiTheme="majorHAnsi"/>
        </w:rPr>
      </w:pPr>
    </w:p>
    <w:p w14:paraId="337916B7" w14:textId="53D4A09D" w:rsidR="00FD62BF" w:rsidRDefault="00FD62BF" w:rsidP="00FD62BF">
      <w:pPr>
        <w:pStyle w:val="Heading1"/>
        <w:rPr>
          <w:rStyle w:val="Heading1Char"/>
        </w:rPr>
      </w:pPr>
      <w:r>
        <w:rPr>
          <w:rStyle w:val="Heading1Char"/>
        </w:rPr>
        <w:t>Conclusion</w:t>
      </w:r>
    </w:p>
    <w:p w14:paraId="1F228FCA" w14:textId="438BEB08" w:rsidR="00FD62BF" w:rsidRDefault="00FD62BF" w:rsidP="00FD62BF">
      <w:r>
        <w:t xml:space="preserve">What I learned in this project was that sorting algorithms can vary in terms of running times. Also, that the format in which a linked list inserts a new node is crucial when sorting the list. Traversing the list vs using a dictionary hash to store values vary and impact on the running of a program in this nature. Not every algorithm has a linear growth in running time as the input size increases. It could be exponential, as we saw in solution A. </w:t>
      </w:r>
    </w:p>
    <w:p w14:paraId="134FB0AC" w14:textId="5B9785A1" w:rsidR="00FD62BF" w:rsidRDefault="00FD62BF" w:rsidP="00FD62BF">
      <w:pPr>
        <w:pStyle w:val="Heading1"/>
        <w:rPr>
          <w:rStyle w:val="Heading1Char"/>
        </w:rPr>
      </w:pPr>
      <w:r>
        <w:rPr>
          <w:rStyle w:val="Heading1Char"/>
        </w:rPr>
        <w:t>Academic Honesty</w:t>
      </w:r>
    </w:p>
    <w:p w14:paraId="75F2CD3F" w14:textId="77777777" w:rsidR="00FD62BF" w:rsidRDefault="00FD62BF" w:rsidP="00FD62BF">
      <w:r>
        <w:t>I certify that this project is</w:t>
      </w:r>
    </w:p>
    <w:p w14:paraId="7EB8ECA2" w14:textId="77777777" w:rsidR="00FD62BF" w:rsidRDefault="00FD62BF" w:rsidP="00FD62BF">
      <w:r>
        <w:t>entirely my own work. I wrote, debugged, and tested the code being presented, performed the</w:t>
      </w:r>
    </w:p>
    <w:p w14:paraId="175B01B5" w14:textId="77777777" w:rsidR="00FD62BF" w:rsidRDefault="00FD62BF" w:rsidP="00FD62BF">
      <w:r>
        <w:t>experiments, and wrote the report. I also certify that I did not share my code or report or</w:t>
      </w:r>
    </w:p>
    <w:p w14:paraId="5EEE4FBF" w14:textId="195D442A" w:rsidR="00FD62BF" w:rsidRPr="00FD62BF" w:rsidRDefault="00FD62BF" w:rsidP="00FD62BF">
      <w:r>
        <w:t>provided inappropriate assistance to any student in the class.</w:t>
      </w:r>
    </w:p>
    <w:p w14:paraId="69C478B5" w14:textId="77777777" w:rsidR="00FD62BF" w:rsidRPr="00FD62BF" w:rsidRDefault="00FD62BF" w:rsidP="00FD62BF"/>
    <w:p w14:paraId="108EB442" w14:textId="4DA5F3A9" w:rsidR="00FD62BF" w:rsidRDefault="00FD62BF" w:rsidP="00683AFF">
      <w:pPr>
        <w:ind w:firstLine="720"/>
        <w:rPr>
          <w:rFonts w:asciiTheme="majorHAnsi" w:hAnsiTheme="majorHAnsi"/>
        </w:rPr>
      </w:pPr>
    </w:p>
    <w:p w14:paraId="72817042" w14:textId="77777777" w:rsidR="00FD62BF" w:rsidRPr="00035404" w:rsidRDefault="00FD62BF" w:rsidP="00683AFF">
      <w:pPr>
        <w:ind w:firstLine="720"/>
        <w:rPr>
          <w:rFonts w:asciiTheme="majorHAnsi" w:hAnsiTheme="majorHAnsi"/>
        </w:rPr>
      </w:pPr>
    </w:p>
    <w:sectPr w:rsidR="00FD62BF" w:rsidRPr="00035404">
      <w:footerReference w:type="default" r:id="rId14"/>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DE7BCE" w14:textId="77777777" w:rsidR="00965ED5" w:rsidRDefault="00965ED5">
      <w:pPr>
        <w:spacing w:before="0" w:after="0" w:line="240" w:lineRule="auto"/>
      </w:pPr>
      <w:r>
        <w:separator/>
      </w:r>
    </w:p>
  </w:endnote>
  <w:endnote w:type="continuationSeparator" w:id="0">
    <w:p w14:paraId="6EEA8B20" w14:textId="77777777" w:rsidR="00965ED5" w:rsidRDefault="00965ED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1796E" w14:textId="77777777" w:rsidR="00CD71C1" w:rsidRDefault="00765E8D">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D5800" w14:textId="77777777" w:rsidR="00965ED5" w:rsidRDefault="00965ED5">
      <w:pPr>
        <w:spacing w:before="0" w:after="0" w:line="240" w:lineRule="auto"/>
      </w:pPr>
      <w:r>
        <w:separator/>
      </w:r>
    </w:p>
  </w:footnote>
  <w:footnote w:type="continuationSeparator" w:id="0">
    <w:p w14:paraId="3E84AD35" w14:textId="77777777" w:rsidR="00965ED5" w:rsidRDefault="00965ED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344E41FC"/>
    <w:multiLevelType w:val="hybridMultilevel"/>
    <w:tmpl w:val="41AA9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354469"/>
    <w:multiLevelType w:val="hybridMultilevel"/>
    <w:tmpl w:val="BEDA5C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56107A"/>
    <w:multiLevelType w:val="hybridMultilevel"/>
    <w:tmpl w:val="A3E2A9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24C"/>
    <w:rsid w:val="0003040A"/>
    <w:rsid w:val="00035404"/>
    <w:rsid w:val="00097EBF"/>
    <w:rsid w:val="000B387E"/>
    <w:rsid w:val="000F0B0B"/>
    <w:rsid w:val="001464D5"/>
    <w:rsid w:val="001D7C5D"/>
    <w:rsid w:val="0021294A"/>
    <w:rsid w:val="002F6293"/>
    <w:rsid w:val="00470BB1"/>
    <w:rsid w:val="004B4609"/>
    <w:rsid w:val="00682E30"/>
    <w:rsid w:val="00683AFF"/>
    <w:rsid w:val="006C564E"/>
    <w:rsid w:val="00765E8D"/>
    <w:rsid w:val="007D16E8"/>
    <w:rsid w:val="00875E16"/>
    <w:rsid w:val="00965ED5"/>
    <w:rsid w:val="0099324C"/>
    <w:rsid w:val="009A7658"/>
    <w:rsid w:val="00A82310"/>
    <w:rsid w:val="00A83ED2"/>
    <w:rsid w:val="00C559AB"/>
    <w:rsid w:val="00CD71C1"/>
    <w:rsid w:val="00D320AE"/>
    <w:rsid w:val="00DF6EB6"/>
    <w:rsid w:val="00E31B14"/>
    <w:rsid w:val="00ED5D96"/>
    <w:rsid w:val="00F20275"/>
    <w:rsid w:val="00F91059"/>
    <w:rsid w:val="00FD62BF"/>
    <w:rsid w:val="00FE0255"/>
    <w:rsid w:val="00FE2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9856CA"/>
  <w15:chartTrackingRefBased/>
  <w15:docId w15:val="{A24B99C8-8BB5-47E6-BF08-5134F8426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A82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637438">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StudentRepor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r>
              <a:rPr lang="en-US"/>
              <a:t>Comparison Chart</a:t>
            </a:r>
          </a:p>
        </c:rich>
      </c:tx>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Solution A</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dLbl>
              <c:idx val="0"/>
              <c:layout>
                <c:manualLayout>
                  <c:x val="-1.0405183727034141E-2"/>
                  <c:y val="-3.571428571428571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24E3-42AA-A7C5-271BC161BA33}"/>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Sheet1!$A$2:$A$5</c:f>
              <c:strCache>
                <c:ptCount val="4"/>
                <c:pt idx="0">
                  <c:v>500 passwords</c:v>
                </c:pt>
                <c:pt idx="1">
                  <c:v>1000 passwords</c:v>
                </c:pt>
                <c:pt idx="2">
                  <c:v>2000 passwords</c:v>
                </c:pt>
                <c:pt idx="3">
                  <c:v>4000 passwords</c:v>
                </c:pt>
              </c:strCache>
            </c:strRef>
          </c:cat>
          <c:val>
            <c:numRef>
              <c:f>Sheet1!$B$2:$B$5</c:f>
              <c:numCache>
                <c:formatCode>General</c:formatCode>
                <c:ptCount val="4"/>
                <c:pt idx="0">
                  <c:v>0.16</c:v>
                </c:pt>
                <c:pt idx="1">
                  <c:v>0.68</c:v>
                </c:pt>
                <c:pt idx="2">
                  <c:v>2.83</c:v>
                </c:pt>
                <c:pt idx="3">
                  <c:v>10.84</c:v>
                </c:pt>
              </c:numCache>
            </c:numRef>
          </c:val>
          <c:smooth val="0"/>
          <c:extLst>
            <c:ext xmlns:c16="http://schemas.microsoft.com/office/drawing/2014/chart" uri="{C3380CC4-5D6E-409C-BE32-E72D297353CC}">
              <c16:uniqueId val="{00000000-24E3-42AA-A7C5-271BC161BA33}"/>
            </c:ext>
          </c:extLst>
        </c:ser>
        <c:ser>
          <c:idx val="1"/>
          <c:order val="1"/>
          <c:tx>
            <c:strRef>
              <c:f>Sheet1!$C$1</c:f>
              <c:strCache>
                <c:ptCount val="1"/>
                <c:pt idx="0">
                  <c:v>Solution B</c:v>
                </c:pt>
              </c:strCache>
            </c:strRef>
          </c:tx>
          <c:spPr>
            <a:ln w="19050" cap="rnd" cmpd="sng" algn="ctr">
              <a:solidFill>
                <a:schemeClr val="accent3">
                  <a:shade val="95000"/>
                  <a:satMod val="105000"/>
                </a:schemeClr>
              </a:solidFill>
              <a:round/>
            </a:ln>
            <a:effectLst/>
          </c:spPr>
          <c:marker>
            <c:symbol val="circle"/>
            <c:size val="17"/>
            <c:spPr>
              <a:solidFill>
                <a:schemeClr val="lt1"/>
              </a:solidFill>
              <a:ln>
                <a:noFill/>
              </a:ln>
              <a:effectLst/>
            </c:spPr>
          </c:marker>
          <c:dLbls>
            <c:dLbl>
              <c:idx val="0"/>
              <c:layout>
                <c:manualLayout>
                  <c:x val="-5.3622776319626732E-2"/>
                  <c:y val="-1.587301587301587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24E3-42AA-A7C5-271BC161BA33}"/>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3"/>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Sheet1!$A$2:$A$5</c:f>
              <c:strCache>
                <c:ptCount val="4"/>
                <c:pt idx="0">
                  <c:v>500 passwords</c:v>
                </c:pt>
                <c:pt idx="1">
                  <c:v>1000 passwords</c:v>
                </c:pt>
                <c:pt idx="2">
                  <c:v>2000 passwords</c:v>
                </c:pt>
                <c:pt idx="3">
                  <c:v>4000 passwords</c:v>
                </c:pt>
              </c:strCache>
            </c:strRef>
          </c:cat>
          <c:val>
            <c:numRef>
              <c:f>Sheet1!$C$2:$C$5</c:f>
              <c:numCache>
                <c:formatCode>General</c:formatCode>
                <c:ptCount val="4"/>
                <c:pt idx="0">
                  <c:v>0.02</c:v>
                </c:pt>
                <c:pt idx="1">
                  <c:v>7.0000000000000007E-2</c:v>
                </c:pt>
                <c:pt idx="2">
                  <c:v>0.28000000000000003</c:v>
                </c:pt>
                <c:pt idx="3">
                  <c:v>1.1000000000000001</c:v>
                </c:pt>
              </c:numCache>
            </c:numRef>
          </c:val>
          <c:smooth val="0"/>
          <c:extLst>
            <c:ext xmlns:c16="http://schemas.microsoft.com/office/drawing/2014/chart" uri="{C3380CC4-5D6E-409C-BE32-E72D297353CC}">
              <c16:uniqueId val="{00000001-24E3-42AA-A7C5-271BC161BA33}"/>
            </c:ext>
          </c:extLst>
        </c:ser>
        <c:dLbls>
          <c:dLblPos val="ctr"/>
          <c:showLegendKey val="0"/>
          <c:showVal val="1"/>
          <c:showCatName val="0"/>
          <c:showSerName val="0"/>
          <c:showPercent val="0"/>
          <c:showBubbleSize val="0"/>
        </c:dLbls>
        <c:marker val="1"/>
        <c:smooth val="0"/>
        <c:axId val="537889864"/>
        <c:axId val="537892160"/>
      </c:lineChart>
      <c:catAx>
        <c:axId val="537889864"/>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537892160"/>
        <c:crosses val="autoZero"/>
        <c:auto val="1"/>
        <c:lblAlgn val="ctr"/>
        <c:lblOffset val="100"/>
        <c:noMultiLvlLbl val="0"/>
      </c:catAx>
      <c:valAx>
        <c:axId val="537892160"/>
        <c:scaling>
          <c:orientation val="minMax"/>
        </c:scaling>
        <c:delete val="1"/>
        <c:axPos val="l"/>
        <c:numFmt formatCode="General" sourceLinked="1"/>
        <c:majorTickMark val="none"/>
        <c:minorTickMark val="none"/>
        <c:tickLblPos val="nextTo"/>
        <c:crossAx val="537889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FEFDFF10EE44E1CB057A25D4CF2749C"/>
        <w:category>
          <w:name w:val="General"/>
          <w:gallery w:val="placeholder"/>
        </w:category>
        <w:types>
          <w:type w:val="bbPlcHdr"/>
        </w:types>
        <w:behaviors>
          <w:behavior w:val="content"/>
        </w:behaviors>
        <w:guid w:val="{90E7F705-EA7E-4B6B-B350-E4CD5A0F3C66}"/>
      </w:docPartPr>
      <w:docPartBody>
        <w:p w:rsidR="005F08BD" w:rsidRDefault="008E7B04">
          <w:pPr>
            <w:pStyle w:val="0FEFDFF10EE44E1CB057A25D4CF2749C"/>
          </w:pPr>
          <w:r>
            <w:t>[Name]</w:t>
          </w:r>
        </w:p>
      </w:docPartBody>
    </w:docPart>
    <w:docPart>
      <w:docPartPr>
        <w:name w:val="65A3DCBD7F854A75A490BD7AE6E79E6D"/>
        <w:category>
          <w:name w:val="General"/>
          <w:gallery w:val="placeholder"/>
        </w:category>
        <w:types>
          <w:type w:val="bbPlcHdr"/>
        </w:types>
        <w:behaviors>
          <w:behavior w:val="content"/>
        </w:behaviors>
        <w:guid w:val="{9DDC3250-9442-4BA6-985C-25ECF76654F6}"/>
      </w:docPartPr>
      <w:docPartBody>
        <w:p w:rsidR="005F08BD" w:rsidRDefault="008E7B04">
          <w:pPr>
            <w:pStyle w:val="65A3DCBD7F854A75A490BD7AE6E79E6D"/>
          </w:pPr>
          <w:r>
            <w:t>[Course Title]</w:t>
          </w:r>
        </w:p>
      </w:docPartBody>
    </w:docPart>
    <w:docPart>
      <w:docPartPr>
        <w:name w:val="C7EBF016C1654166A2A7F930DB4D1A11"/>
        <w:category>
          <w:name w:val="General"/>
          <w:gallery w:val="placeholder"/>
        </w:category>
        <w:types>
          <w:type w:val="bbPlcHdr"/>
        </w:types>
        <w:behaviors>
          <w:behavior w:val="content"/>
        </w:behaviors>
        <w:guid w:val="{6D1CF1EA-1092-4F26-B622-C7D495B6353C}"/>
      </w:docPartPr>
      <w:docPartBody>
        <w:p w:rsidR="005F08BD" w:rsidRDefault="008E7B04">
          <w:pPr>
            <w:pStyle w:val="C7EBF016C1654166A2A7F930DB4D1A11"/>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B04"/>
    <w:rsid w:val="00047DC3"/>
    <w:rsid w:val="005F08BD"/>
    <w:rsid w:val="008E7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4472C4" w:themeColor="accent1"/>
      <w:sz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4472C4"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472C4"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rPr>
  </w:style>
  <w:style w:type="paragraph" w:customStyle="1" w:styleId="56DF42BDF1754ABDB41829A50169BAD5">
    <w:name w:val="56DF42BDF1754ABDB41829A50169BAD5"/>
  </w:style>
  <w:style w:type="paragraph" w:customStyle="1" w:styleId="0FEFDFF10EE44E1CB057A25D4CF2749C">
    <w:name w:val="0FEFDFF10EE44E1CB057A25D4CF2749C"/>
  </w:style>
  <w:style w:type="paragraph" w:customStyle="1" w:styleId="65A3DCBD7F854A75A490BD7AE6E79E6D">
    <w:name w:val="65A3DCBD7F854A75A490BD7AE6E79E6D"/>
  </w:style>
  <w:style w:type="paragraph" w:customStyle="1" w:styleId="C7EBF016C1654166A2A7F930DB4D1A11">
    <w:name w:val="C7EBF016C1654166A2A7F930DB4D1A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2018-10-18T00:00:00</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BDD0FAFE-1514-4E1C-A88A-10834A828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664</TotalTime>
  <Pages>2</Pages>
  <Words>1321</Words>
  <Characters>7534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Lab 2</vt:lpstr>
    </vt:vector>
  </TitlesOfParts>
  <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dc:title>
  <dc:subject>Option B</dc:subject>
  <dc:creator>Isaac Acosta</dc:creator>
  <cp:keywords>CS2302</cp:keywords>
  <cp:lastModifiedBy>Acosta, Isaac</cp:lastModifiedBy>
  <cp:revision>5</cp:revision>
  <dcterms:created xsi:type="dcterms:W3CDTF">2018-10-17T22:09:00Z</dcterms:created>
  <dcterms:modified xsi:type="dcterms:W3CDTF">2018-10-19T00:55:00Z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