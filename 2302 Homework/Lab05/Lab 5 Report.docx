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131AB5A" w14:textId="7D63E772" w:rsidR="00D016B4" w:rsidRDefault="00D016B4">
          <w:pPr>
            <w:pStyle w:val="NoSpacing"/>
            <w:rPr>
              <w:sz w:val="24"/>
            </w:rPr>
          </w:pPr>
        </w:p>
        <w:p w14:paraId="5987662C" w14:textId="30658CB6" w:rsidR="00D016B4" w:rsidRDefault="00F553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521481A" wp14:editId="4C15B3F9">
                    <wp:simplePos x="0" y="0"/>
                    <wp:positionH relativeFrom="margin">
                      <wp:posOffset>137160</wp:posOffset>
                    </wp:positionH>
                    <wp:positionV relativeFrom="margin">
                      <wp:posOffset>4283818</wp:posOffset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5DF4A" w14:textId="14A5E8E5" w:rsidR="00D016B4" w:rsidRDefault="008F21B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D4F0EFEF95FC483BBE7A7BE21C77794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365">
                                      <w:t>Isaac Acosta</w:t>
                                    </w:r>
                                  </w:sdtContent>
                                </w:sdt>
                                <w:r w:rsidR="007E635D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6D7FDC8CA7514E928AE4A2BD90CD725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365">
                                      <w:t>CS 2302</w:t>
                                    </w:r>
                                  </w:sdtContent>
                                </w:sdt>
                                <w:r w:rsidR="007E635D">
                                  <w:t> 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2148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10.8pt;margin-top:337.3pt;width:310.5pt;height:20.9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" o:allowoverlap="f" filled="f" stroked="f" strokeweight=".5pt">
                    <v:textbox style="mso-fit-shape-to-text:t" inset="0,,0">
                      <w:txbxContent>
                        <w:p w14:paraId="1A85DF4A" w14:textId="14A5E8E5" w:rsidR="00D016B4" w:rsidRDefault="008F21B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D4F0EFEF95FC483BBE7A7BE21C77794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55365">
                                <w:t>Isaac Acosta</w:t>
                              </w:r>
                            </w:sdtContent>
                          </w:sdt>
                          <w:r w:rsidR="007E635D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6D7FDC8CA7514E928AE4A2BD90CD725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F55365">
                                <w:t>CS 2302</w:t>
                              </w:r>
                            </w:sdtContent>
                          </w:sdt>
                          <w:r w:rsidR="007E635D">
                            <w:t> | 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C7D7C75" wp14:editId="22C849BA">
                    <wp:simplePos x="0" y="0"/>
                    <wp:positionH relativeFrom="margin">
                      <wp:posOffset>133350</wp:posOffset>
                    </wp:positionH>
                    <wp:positionV relativeFrom="margin">
                      <wp:posOffset>3353435</wp:posOffset>
                    </wp:positionV>
                    <wp:extent cx="3943350" cy="879475"/>
                    <wp:effectExtent l="0" t="0" r="7620" b="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879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154D1D" w14:textId="4F34CEB4" w:rsidR="00D016B4" w:rsidRDefault="008F21B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365">
                                      <w:t>Lab 5 Report</w:t>
                                    </w:r>
                                  </w:sdtContent>
                                </w:sdt>
                              </w:p>
                              <w:p w14:paraId="1D3C0C35" w14:textId="40A58576" w:rsidR="00D016B4" w:rsidRDefault="008F21B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365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7D7C75" id="Text Box 21" o:spid="_x0000_s1027" type="#_x0000_t202" style="position:absolute;margin-left:10.5pt;margin-top:264.05pt;width:310.5pt;height:69.25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" o:allowoverlap="f" filled="f" stroked="f" strokeweight=".5pt">
                    <v:textbox inset="0,0,0,0">
                      <w:txbxContent>
                        <w:p w14:paraId="05154D1D" w14:textId="4F34CEB4" w:rsidR="00D016B4" w:rsidRDefault="008F21B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5365">
                                <w:t>Lab 5 Report</w:t>
                              </w:r>
                            </w:sdtContent>
                          </w:sdt>
                        </w:p>
                        <w:p w14:paraId="1D3C0C35" w14:textId="40A58576" w:rsidR="00D016B4" w:rsidRDefault="008F21B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5365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E635D">
            <w:br w:type="page"/>
          </w:r>
        </w:p>
      </w:sdtContent>
    </w:sdt>
    <w:bookmarkEnd w:id="4"/>
    <w:bookmarkEnd w:id="3"/>
    <w:bookmarkEnd w:id="2"/>
    <w:bookmarkEnd w:id="1"/>
    <w:bookmarkEnd w:id="0"/>
    <w:p w14:paraId="1E26E4B9" w14:textId="225B1255" w:rsidR="00D016B4" w:rsidRDefault="00AB165B" w:rsidP="00AB165B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Introduction</w:t>
      </w:r>
    </w:p>
    <w:p w14:paraId="1ADB0E37" w14:textId="100130AB" w:rsidR="00AB165B" w:rsidRDefault="006653DA" w:rsidP="006653DA">
      <w:pPr>
        <w:ind w:firstLine="720"/>
      </w:pPr>
      <w:r>
        <w:t>The</w:t>
      </w:r>
      <w:r w:rsidR="00AB165B">
        <w:t xml:space="preserve"> objective of this lab is to implement Heapsort algorithm. </w:t>
      </w:r>
      <w:r w:rsidR="00F849DF">
        <w:t>Using percolation techniques to sort the heap array and maintain its heap properties. Followed by the main program</w:t>
      </w:r>
      <w:r w:rsidR="00AB165B">
        <w:t xml:space="preserve">, </w:t>
      </w:r>
      <w:r w:rsidR="00F849DF">
        <w:t xml:space="preserve">of </w:t>
      </w:r>
      <w:r w:rsidR="00AB165B">
        <w:t>read</w:t>
      </w:r>
      <w:r w:rsidR="00F849DF">
        <w:t>ing</w:t>
      </w:r>
      <w:r w:rsidR="00AB165B">
        <w:t xml:space="preserve"> a text file containing integers and apply heapsort algorithm to sort the numbers from least to greatest</w:t>
      </w:r>
      <w:r w:rsidR="00F849DF">
        <w:t>, or min-heap structure.</w:t>
      </w:r>
      <w:bookmarkStart w:id="5" w:name="_GoBack"/>
      <w:bookmarkEnd w:id="5"/>
    </w:p>
    <w:p w14:paraId="0E88853B" w14:textId="3710F791" w:rsidR="00AB165B" w:rsidRDefault="00AB165B" w:rsidP="00AB165B">
      <w:pPr>
        <w:pStyle w:val="Heading1"/>
        <w:rPr>
          <w:rStyle w:val="Heading1Char"/>
        </w:rPr>
      </w:pPr>
      <w:r>
        <w:rPr>
          <w:rStyle w:val="Heading1Char"/>
        </w:rPr>
        <w:t>Design and Implementation</w:t>
      </w:r>
    </w:p>
    <w:p w14:paraId="20F63E22" w14:textId="3CAEB034" w:rsidR="00AB165B" w:rsidRDefault="00AB165B" w:rsidP="006653DA">
      <w:pPr>
        <w:ind w:firstLine="720"/>
      </w:pPr>
      <w:r>
        <w:t>The program has two python files, one contains the Heap class and the other one contains the main program that will utilize the Heap class to follow its procedure.</w:t>
      </w:r>
    </w:p>
    <w:p w14:paraId="14AA8B4B" w14:textId="50923C21" w:rsidR="00AB165B" w:rsidRDefault="00AB165B" w:rsidP="00AB165B">
      <w:r>
        <w:t>The Heap class has a total of 7 functions.</w:t>
      </w:r>
    </w:p>
    <w:p w14:paraId="15198D44" w14:textId="0FBD1F79" w:rsidR="008E08F6" w:rsidRPr="008E08F6" w:rsidRDefault="008E08F6" w:rsidP="008E08F6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insert(</w:t>
      </w:r>
      <w:proofErr w:type="gramEnd"/>
      <w:r>
        <w:rPr>
          <w:rFonts w:ascii="Consolas" w:hAnsi="Consolas"/>
        </w:rPr>
        <w:t>):</w:t>
      </w:r>
      <w:r>
        <w:rPr>
          <w:rFonts w:asciiTheme="majorHAnsi" w:hAnsiTheme="majorHAnsi"/>
        </w:rPr>
        <w:t xml:space="preserve"> Which inserts an element into the heap array. This function percolates up before exiting the function.</w:t>
      </w:r>
    </w:p>
    <w:p w14:paraId="632E8635" w14:textId="461FEF31" w:rsidR="008E08F6" w:rsidRPr="008E08F6" w:rsidRDefault="008E08F6" w:rsidP="008E08F6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extract_</w:t>
      </w:r>
      <w:proofErr w:type="gramStart"/>
      <w:r>
        <w:rPr>
          <w:rFonts w:ascii="Consolas" w:hAnsi="Consolas"/>
        </w:rPr>
        <w:t>min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): </w:t>
      </w:r>
      <w:r>
        <w:rPr>
          <w:rFonts w:asciiTheme="majorHAnsi" w:hAnsiTheme="majorHAnsi"/>
        </w:rPr>
        <w:t>Extracts the minimal value of the heap array, removes it from the array, and then returns it.</w:t>
      </w:r>
    </w:p>
    <w:p w14:paraId="39ACAD0C" w14:textId="2240E7CB" w:rsidR="008E08F6" w:rsidRPr="008E08F6" w:rsidRDefault="008E08F6" w:rsidP="008E08F6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heap_</w:t>
      </w:r>
      <w:proofErr w:type="gram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): </w:t>
      </w:r>
      <w:r>
        <w:rPr>
          <w:rFonts w:asciiTheme="majorHAnsi" w:hAnsiTheme="majorHAnsi"/>
        </w:rPr>
        <w:t>Sorts the elements of the heap array to match the properties of a proper heap array. It percolates down to make a complete heap sort.</w:t>
      </w:r>
      <w:r w:rsidR="00D43542">
        <w:rPr>
          <w:rFonts w:asciiTheme="majorHAnsi" w:hAnsiTheme="majorHAnsi"/>
        </w:rPr>
        <w:t xml:space="preserve"> It sorts by greatest to least, and before returning this list, it is reversed to be from least to greatest.</w:t>
      </w:r>
    </w:p>
    <w:p w14:paraId="40DF1EC4" w14:textId="5A00F42A" w:rsidR="008E08F6" w:rsidRPr="008E08F6" w:rsidRDefault="008E08F6" w:rsidP="008E08F6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percolate_</w:t>
      </w:r>
      <w:proofErr w:type="gramStart"/>
      <w:r>
        <w:rPr>
          <w:rFonts w:ascii="Consolas" w:hAnsi="Consolas"/>
        </w:rPr>
        <w:t>up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): </w:t>
      </w:r>
      <w:r>
        <w:rPr>
          <w:rFonts w:ascii="Constantia" w:hAnsi="Constantia"/>
        </w:rPr>
        <w:t>It adjusts the heap array in a manner that it doesn’t violate any heap rules by</w:t>
      </w:r>
      <w:r w:rsidR="006653DA">
        <w:rPr>
          <w:rFonts w:ascii="Constantia" w:hAnsi="Constantia"/>
        </w:rPr>
        <w:t xml:space="preserve"> starting at some element and</w:t>
      </w:r>
      <w:r>
        <w:rPr>
          <w:rFonts w:ascii="Constantia" w:hAnsi="Constantia"/>
        </w:rPr>
        <w:t xml:space="preserve"> going left of the array’s direction, or up in terms of a tree structure.</w:t>
      </w:r>
    </w:p>
    <w:p w14:paraId="0857A55C" w14:textId="02EDA1E4" w:rsidR="008E08F6" w:rsidRPr="006653DA" w:rsidRDefault="008E08F6" w:rsidP="008E08F6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percolate_</w:t>
      </w:r>
      <w:proofErr w:type="gramStart"/>
      <w:r>
        <w:rPr>
          <w:rFonts w:ascii="Consolas" w:hAnsi="Consolas"/>
        </w:rPr>
        <w:t>down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): </w:t>
      </w:r>
      <w:r>
        <w:rPr>
          <w:rFonts w:ascii="Constantia" w:hAnsi="Constantia"/>
        </w:rPr>
        <w:t xml:space="preserve">It </w:t>
      </w:r>
      <w:r w:rsidR="006653DA">
        <w:rPr>
          <w:rFonts w:ascii="Constantia" w:hAnsi="Constantia"/>
        </w:rPr>
        <w:t>adjusts the heap array to fit the rules and properties of a proper heap array. It starts from some element and percolating to the right of the array.</w:t>
      </w:r>
    </w:p>
    <w:p w14:paraId="71686677" w14:textId="61C336CA" w:rsidR="006653DA" w:rsidRPr="006653DA" w:rsidRDefault="006653DA" w:rsidP="008E08F6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is_</w:t>
      </w:r>
      <w:proofErr w:type="gramStart"/>
      <w:r>
        <w:rPr>
          <w:rFonts w:ascii="Consolas" w:hAnsi="Consolas"/>
        </w:rPr>
        <w:t>empty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): </w:t>
      </w:r>
      <w:r>
        <w:rPr>
          <w:rFonts w:ascii="Constantia" w:hAnsi="Constantia"/>
        </w:rPr>
        <w:t>It checks if the heap array is empty.</w:t>
      </w:r>
    </w:p>
    <w:p w14:paraId="1919E037" w14:textId="5C5BDCDC" w:rsidR="006653DA" w:rsidRPr="006653DA" w:rsidRDefault="006653DA" w:rsidP="008E08F6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printer(</w:t>
      </w:r>
      <w:proofErr w:type="gramEnd"/>
      <w:r>
        <w:rPr>
          <w:rFonts w:ascii="Consolas" w:hAnsi="Consolas"/>
        </w:rPr>
        <w:t>):</w:t>
      </w:r>
      <w:r>
        <w:rPr>
          <w:rFonts w:asciiTheme="majorHAnsi" w:hAnsiTheme="majorHAnsi"/>
        </w:rPr>
        <w:t xml:space="preserve">    It prints the elements of the heap array.</w:t>
      </w:r>
    </w:p>
    <w:p w14:paraId="4B34C627" w14:textId="0952E80D" w:rsidR="006653DA" w:rsidRDefault="006653DA" w:rsidP="006653DA">
      <w:pPr>
        <w:rPr>
          <w:rFonts w:ascii="Constantia" w:hAnsi="Constantia"/>
        </w:rPr>
      </w:pPr>
      <w:r>
        <w:rPr>
          <w:rFonts w:asciiTheme="majorHAnsi" w:hAnsiTheme="majorHAnsi"/>
        </w:rPr>
        <w:t xml:space="preserve">The main program in the second class has two python functions; the </w:t>
      </w:r>
      <w:r>
        <w:rPr>
          <w:rFonts w:ascii="Consolas" w:hAnsi="Consolas"/>
        </w:rPr>
        <w:t>def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  <w:r>
        <w:t xml:space="preserve">, and </w:t>
      </w:r>
      <w:r>
        <w:rPr>
          <w:rFonts w:ascii="Consolas" w:hAnsi="Consolas"/>
        </w:rPr>
        <w:t xml:space="preserve">def </w:t>
      </w:r>
      <w:proofErr w:type="spellStart"/>
      <w:r>
        <w:rPr>
          <w:rFonts w:ascii="Consolas" w:hAnsi="Consolas"/>
        </w:rPr>
        <w:t>read_file</w:t>
      </w:r>
      <w:proofErr w:type="spellEnd"/>
      <w:r>
        <w:rPr>
          <w:rFonts w:ascii="Consolas" w:hAnsi="Consolas"/>
        </w:rPr>
        <w:t>()</w:t>
      </w:r>
      <w:r>
        <w:rPr>
          <w:rFonts w:ascii="Constantia" w:hAnsi="Constantia"/>
        </w:rPr>
        <w:t xml:space="preserve">. The main function of the class starts by calling </w:t>
      </w:r>
      <w:proofErr w:type="spellStart"/>
      <w:r>
        <w:rPr>
          <w:rFonts w:ascii="Consolas" w:hAnsi="Consolas"/>
        </w:rPr>
        <w:t>read_</w:t>
      </w:r>
      <w:proofErr w:type="gramStart"/>
      <w:r>
        <w:rPr>
          <w:rFonts w:ascii="Consolas" w:hAnsi="Consolas"/>
        </w:rPr>
        <w:t>file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  <w:r>
        <w:rPr>
          <w:rFonts w:ascii="Constantia" w:hAnsi="Constantia"/>
        </w:rPr>
        <w:t xml:space="preserve">. From here on the program proceeds to read a text file named </w:t>
      </w:r>
      <w:r>
        <w:rPr>
          <w:rFonts w:ascii="Consolas" w:hAnsi="Consolas"/>
        </w:rPr>
        <w:t xml:space="preserve">text.txt </w:t>
      </w:r>
      <w:r w:rsidR="00D43542">
        <w:rPr>
          <w:rFonts w:ascii="Constantia" w:hAnsi="Constantia"/>
        </w:rPr>
        <w:t xml:space="preserve">(which has a </w:t>
      </w:r>
      <w:proofErr w:type="gramStart"/>
      <w:r w:rsidR="00D43542">
        <w:rPr>
          <w:rFonts w:ascii="Constantia" w:hAnsi="Constantia"/>
        </w:rPr>
        <w:t>integers</w:t>
      </w:r>
      <w:proofErr w:type="gramEnd"/>
      <w:r w:rsidR="00D43542">
        <w:rPr>
          <w:rFonts w:ascii="Constantia" w:hAnsi="Constantia"/>
        </w:rPr>
        <w:t xml:space="preserve"> separated by commas)</w:t>
      </w:r>
      <w:r>
        <w:rPr>
          <w:rFonts w:ascii="Constantia" w:hAnsi="Constantia"/>
        </w:rPr>
        <w:t xml:space="preserve"> and initializing a heap object called </w:t>
      </w:r>
      <w:proofErr w:type="spellStart"/>
      <w:r>
        <w:rPr>
          <w:rFonts w:ascii="Consolas" w:hAnsi="Consolas"/>
        </w:rPr>
        <w:t>min_heap</w:t>
      </w:r>
      <w:proofErr w:type="spellEnd"/>
      <w:r>
        <w:rPr>
          <w:rFonts w:ascii="Constantia" w:hAnsi="Constantia"/>
        </w:rPr>
        <w:t>. Afterwards, line for line the text file is being read</w:t>
      </w:r>
      <w:r w:rsidR="00D43542">
        <w:rPr>
          <w:rFonts w:ascii="Constantia" w:hAnsi="Constantia"/>
        </w:rPr>
        <w:t xml:space="preserve">. </w:t>
      </w:r>
      <w:r>
        <w:rPr>
          <w:rFonts w:ascii="Constantia" w:hAnsi="Constantia"/>
        </w:rPr>
        <w:t>For every line, the</w:t>
      </w:r>
      <w:r w:rsidR="00D43542">
        <w:rPr>
          <w:rFonts w:ascii="Constantia" w:hAnsi="Constantia"/>
        </w:rPr>
        <w:t xml:space="preserve"> elements inside the text file are separated by their commas in between, and therefore</w:t>
      </w:r>
      <w:r>
        <w:rPr>
          <w:rFonts w:ascii="Constantia" w:hAnsi="Constantia"/>
        </w:rPr>
        <w:t xml:space="preserve"> inserted into the </w:t>
      </w:r>
      <w:proofErr w:type="spellStart"/>
      <w:r w:rsidR="00D43542">
        <w:rPr>
          <w:rFonts w:ascii="Consolas" w:hAnsi="Consolas"/>
        </w:rPr>
        <w:t>min_heap</w:t>
      </w:r>
      <w:proofErr w:type="spellEnd"/>
      <w:r w:rsidR="00D43542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heap object. </w:t>
      </w:r>
    </w:p>
    <w:p w14:paraId="05AF9AB4" w14:textId="7CE5CA0C" w:rsidR="00D43542" w:rsidRDefault="00D43542" w:rsidP="006653DA">
      <w:pPr>
        <w:rPr>
          <w:rFonts w:asciiTheme="majorHAnsi" w:hAnsiTheme="majorHAnsi"/>
        </w:rPr>
      </w:pPr>
      <w:r>
        <w:rPr>
          <w:rFonts w:ascii="Constantia" w:hAnsi="Constantia"/>
        </w:rPr>
        <w:tab/>
        <w:t xml:space="preserve">The function then proceeds to print three lists into the console. It first prints the elements </w:t>
      </w:r>
      <w:proofErr w:type="gramStart"/>
      <w:r>
        <w:rPr>
          <w:rFonts w:ascii="Constantia" w:hAnsi="Constantia"/>
        </w:rPr>
        <w:t xml:space="preserve">from  </w:t>
      </w:r>
      <w:proofErr w:type="spellStart"/>
      <w:r>
        <w:rPr>
          <w:rFonts w:ascii="Consolas" w:hAnsi="Consolas"/>
        </w:rPr>
        <w:t>min</w:t>
      </w:r>
      <w:proofErr w:type="gramEnd"/>
      <w:r>
        <w:rPr>
          <w:rFonts w:ascii="Consolas" w:hAnsi="Consolas"/>
        </w:rPr>
        <w:t>_heap</w:t>
      </w:r>
      <w:proofErr w:type="spellEnd"/>
      <w:r>
        <w:rPr>
          <w:rFonts w:ascii="Consolas" w:hAnsi="Consolas"/>
        </w:rPr>
        <w:t xml:space="preserve"> </w:t>
      </w:r>
      <w:r>
        <w:rPr>
          <w:rFonts w:asciiTheme="majorHAnsi" w:hAnsiTheme="majorHAnsi"/>
        </w:rPr>
        <w:t xml:space="preserve">as they were inserted. It then proceed to </w:t>
      </w:r>
      <w:proofErr w:type="gramStart"/>
      <w:r>
        <w:rPr>
          <w:rFonts w:asciiTheme="majorHAnsi" w:hAnsiTheme="majorHAnsi"/>
        </w:rPr>
        <w:t xml:space="preserve">call  </w:t>
      </w:r>
      <w:proofErr w:type="spellStart"/>
      <w:r>
        <w:rPr>
          <w:rFonts w:ascii="Consolas" w:hAnsi="Consolas"/>
        </w:rPr>
        <w:t>min</w:t>
      </w:r>
      <w:proofErr w:type="gramEnd"/>
      <w:r>
        <w:rPr>
          <w:rFonts w:ascii="Consolas" w:hAnsi="Consolas"/>
        </w:rPr>
        <w:t>_heap.extract_min</w:t>
      </w:r>
      <w:proofErr w:type="spellEnd"/>
      <w:r>
        <w:rPr>
          <w:rFonts w:ascii="Consolas" w:hAnsi="Consolas"/>
        </w:rPr>
        <w:t>()</w:t>
      </w:r>
      <w:r>
        <w:rPr>
          <w:rFonts w:asciiTheme="majorHAnsi" w:hAnsiTheme="majorHAnsi"/>
        </w:rPr>
        <w:t xml:space="preserve">, and then prints the element removed from the heap array along with the heap array in its new order. Lastly, it </w:t>
      </w:r>
      <w:proofErr w:type="gramStart"/>
      <w:r>
        <w:rPr>
          <w:rFonts w:asciiTheme="majorHAnsi" w:hAnsiTheme="majorHAnsi"/>
        </w:rPr>
        <w:t xml:space="preserve">calls  </w:t>
      </w:r>
      <w:proofErr w:type="spellStart"/>
      <w:r>
        <w:rPr>
          <w:rFonts w:ascii="Consolas" w:hAnsi="Consolas"/>
        </w:rPr>
        <w:t>min</w:t>
      </w:r>
      <w:proofErr w:type="gramEnd"/>
      <w:r>
        <w:rPr>
          <w:rFonts w:ascii="Consolas" w:hAnsi="Consolas"/>
        </w:rPr>
        <w:t>_heap.heap_sort</w:t>
      </w:r>
      <w:proofErr w:type="spellEnd"/>
      <w:r>
        <w:rPr>
          <w:rFonts w:ascii="Consolas" w:hAnsi="Consolas"/>
        </w:rPr>
        <w:t>()</w:t>
      </w:r>
      <w:r>
        <w:rPr>
          <w:rFonts w:asciiTheme="majorHAnsi" w:hAnsiTheme="majorHAnsi"/>
        </w:rPr>
        <w:t xml:space="preserve">, and from here on, object  </w:t>
      </w:r>
      <w:proofErr w:type="spellStart"/>
      <w:r>
        <w:rPr>
          <w:rFonts w:ascii="Consolas" w:hAnsi="Consolas"/>
        </w:rPr>
        <w:t>min_heap</w:t>
      </w:r>
      <w:proofErr w:type="spellEnd"/>
      <w:r>
        <w:rPr>
          <w:rFonts w:ascii="Consolas" w:hAnsi="Consolas"/>
        </w:rPr>
        <w:t xml:space="preserve"> </w:t>
      </w:r>
      <w:r>
        <w:rPr>
          <w:rFonts w:asciiTheme="majorHAnsi" w:hAnsiTheme="majorHAnsi"/>
        </w:rPr>
        <w:t>has a whole different order. It is basically more neatly sorted. The newly sorted heap array is then printed into the console.</w:t>
      </w:r>
    </w:p>
    <w:p w14:paraId="16852BDE" w14:textId="77777777" w:rsidR="00D43542" w:rsidRDefault="00D43542" w:rsidP="006653DA">
      <w:pPr>
        <w:rPr>
          <w:rFonts w:asciiTheme="majorHAnsi" w:hAnsiTheme="majorHAnsi"/>
        </w:rPr>
      </w:pPr>
    </w:p>
    <w:p w14:paraId="52590C87" w14:textId="22C81076" w:rsidR="00D43542" w:rsidRDefault="00D43542" w:rsidP="00D43542">
      <w:pPr>
        <w:pStyle w:val="Heading1"/>
        <w:rPr>
          <w:rStyle w:val="Heading1Char"/>
        </w:rPr>
      </w:pPr>
      <w:bookmarkStart w:id="6" w:name="_Hlk531865731"/>
      <w:r>
        <w:rPr>
          <w:rStyle w:val="Heading1Char"/>
        </w:rPr>
        <w:lastRenderedPageBreak/>
        <w:t>Experimental Results</w:t>
      </w:r>
    </w:p>
    <w:bookmarkEnd w:id="6"/>
    <w:p w14:paraId="702C4E10" w14:textId="50D30F6B" w:rsidR="00303DD4" w:rsidRPr="00303DD4" w:rsidRDefault="00303DD4" w:rsidP="00303DD4">
      <w:r>
        <w:t>Screenshot</w:t>
      </w:r>
      <w:r w:rsidR="00D87000">
        <w:t xml:space="preserve"> with 17 words</w:t>
      </w:r>
      <w:r>
        <w:t>:</w:t>
      </w:r>
    </w:p>
    <w:p w14:paraId="0670B5BA" w14:textId="44E2EFC0" w:rsidR="00303DD4" w:rsidRDefault="00303DD4" w:rsidP="00B170B8">
      <w:pPr>
        <w:tabs>
          <w:tab w:val="left" w:pos="5733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AD32E88" wp14:editId="4BFCCA84">
            <wp:simplePos x="0" y="0"/>
            <wp:positionH relativeFrom="margin">
              <wp:align>left</wp:align>
            </wp:positionH>
            <wp:positionV relativeFrom="paragraph">
              <wp:posOffset>6446</wp:posOffset>
            </wp:positionV>
            <wp:extent cx="2892425" cy="804672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0B8">
        <w:tab/>
      </w:r>
    </w:p>
    <w:p w14:paraId="51146075" w14:textId="15C53BD4" w:rsidR="00B170B8" w:rsidRDefault="00B170B8" w:rsidP="00B170B8">
      <w:pPr>
        <w:tabs>
          <w:tab w:val="left" w:pos="5733"/>
        </w:tabs>
      </w:pPr>
    </w:p>
    <w:p w14:paraId="4A94E6E4" w14:textId="4D6A9F7B" w:rsidR="00B170B8" w:rsidRDefault="00B170B8" w:rsidP="00B170B8">
      <w:pPr>
        <w:tabs>
          <w:tab w:val="left" w:pos="5733"/>
        </w:tabs>
      </w:pPr>
    </w:p>
    <w:p w14:paraId="0E7505AE" w14:textId="3A67AF71" w:rsidR="00B170B8" w:rsidRDefault="00B170B8" w:rsidP="00B170B8">
      <w:pPr>
        <w:tabs>
          <w:tab w:val="left" w:pos="5733"/>
        </w:tabs>
      </w:pPr>
    </w:p>
    <w:p w14:paraId="36C2439D" w14:textId="55A8B567" w:rsidR="00B170B8" w:rsidRDefault="00B170B8" w:rsidP="00B170B8">
      <w:pPr>
        <w:tabs>
          <w:tab w:val="left" w:pos="5733"/>
        </w:tabs>
      </w:pPr>
    </w:p>
    <w:p w14:paraId="44440251" w14:textId="0019A55C" w:rsidR="00B170B8" w:rsidRDefault="00B170B8" w:rsidP="00B170B8">
      <w:pPr>
        <w:tabs>
          <w:tab w:val="left" w:pos="5733"/>
        </w:tabs>
      </w:pPr>
    </w:p>
    <w:p w14:paraId="72E97C48" w14:textId="0251C967" w:rsidR="00B170B8" w:rsidRDefault="00B170B8" w:rsidP="00B170B8">
      <w:pPr>
        <w:tabs>
          <w:tab w:val="left" w:pos="5733"/>
        </w:tabs>
      </w:pPr>
    </w:p>
    <w:p w14:paraId="16A81D42" w14:textId="4A77203B" w:rsidR="00B170B8" w:rsidRDefault="00B170B8" w:rsidP="00B170B8">
      <w:pPr>
        <w:tabs>
          <w:tab w:val="left" w:pos="5733"/>
        </w:tabs>
      </w:pPr>
    </w:p>
    <w:p w14:paraId="571C4B34" w14:textId="737DE693" w:rsidR="00B170B8" w:rsidRDefault="00B170B8" w:rsidP="00B170B8">
      <w:pPr>
        <w:tabs>
          <w:tab w:val="left" w:pos="5733"/>
        </w:tabs>
      </w:pPr>
    </w:p>
    <w:p w14:paraId="400389B1" w14:textId="62C6218B" w:rsidR="00B170B8" w:rsidRDefault="00B170B8" w:rsidP="00B170B8">
      <w:pPr>
        <w:tabs>
          <w:tab w:val="left" w:pos="5733"/>
        </w:tabs>
      </w:pPr>
    </w:p>
    <w:p w14:paraId="6601ADF5" w14:textId="697B6F63" w:rsidR="00B170B8" w:rsidRDefault="00B170B8" w:rsidP="00B170B8">
      <w:pPr>
        <w:tabs>
          <w:tab w:val="left" w:pos="5733"/>
        </w:tabs>
      </w:pPr>
    </w:p>
    <w:p w14:paraId="3F6D0B92" w14:textId="5561BB60" w:rsidR="00B170B8" w:rsidRDefault="00B170B8" w:rsidP="00B170B8">
      <w:pPr>
        <w:tabs>
          <w:tab w:val="left" w:pos="5733"/>
        </w:tabs>
      </w:pPr>
    </w:p>
    <w:p w14:paraId="215E3BD3" w14:textId="3729E159" w:rsidR="00B170B8" w:rsidRDefault="00B170B8" w:rsidP="00B170B8">
      <w:pPr>
        <w:tabs>
          <w:tab w:val="left" w:pos="5733"/>
        </w:tabs>
      </w:pPr>
    </w:p>
    <w:p w14:paraId="5CB6E90C" w14:textId="701769C4" w:rsidR="00B170B8" w:rsidRDefault="00B170B8" w:rsidP="00B170B8">
      <w:pPr>
        <w:tabs>
          <w:tab w:val="left" w:pos="5733"/>
        </w:tabs>
      </w:pPr>
    </w:p>
    <w:p w14:paraId="4D41806F" w14:textId="64E90275" w:rsidR="00B170B8" w:rsidRDefault="00B170B8" w:rsidP="00B170B8">
      <w:pPr>
        <w:tabs>
          <w:tab w:val="left" w:pos="5733"/>
        </w:tabs>
      </w:pPr>
    </w:p>
    <w:p w14:paraId="5A101E11" w14:textId="375E4AAB" w:rsidR="00B170B8" w:rsidRDefault="00B170B8" w:rsidP="00B170B8">
      <w:pPr>
        <w:tabs>
          <w:tab w:val="left" w:pos="5733"/>
        </w:tabs>
      </w:pPr>
    </w:p>
    <w:p w14:paraId="37634974" w14:textId="7705BDFB" w:rsidR="00B170B8" w:rsidRDefault="00B170B8" w:rsidP="00B170B8">
      <w:pPr>
        <w:tabs>
          <w:tab w:val="left" w:pos="5733"/>
        </w:tabs>
      </w:pPr>
    </w:p>
    <w:p w14:paraId="32563408" w14:textId="3016D579" w:rsidR="00B170B8" w:rsidRDefault="00B170B8" w:rsidP="00B170B8">
      <w:pPr>
        <w:tabs>
          <w:tab w:val="left" w:pos="5733"/>
        </w:tabs>
      </w:pPr>
    </w:p>
    <w:p w14:paraId="77085021" w14:textId="14F705A4" w:rsidR="00B170B8" w:rsidRDefault="00B170B8" w:rsidP="00B170B8">
      <w:pPr>
        <w:tabs>
          <w:tab w:val="left" w:pos="5733"/>
        </w:tabs>
      </w:pPr>
    </w:p>
    <w:p w14:paraId="63A01D99" w14:textId="109C5931" w:rsidR="00B170B8" w:rsidRDefault="00B170B8" w:rsidP="00B170B8">
      <w:pPr>
        <w:tabs>
          <w:tab w:val="left" w:pos="5733"/>
        </w:tabs>
      </w:pPr>
    </w:p>
    <w:p w14:paraId="591661C6" w14:textId="4AB1D2E1" w:rsidR="00B170B8" w:rsidRDefault="00B170B8" w:rsidP="00B170B8">
      <w:pPr>
        <w:tabs>
          <w:tab w:val="left" w:pos="5733"/>
        </w:tabs>
      </w:pPr>
    </w:p>
    <w:p w14:paraId="22F3D56F" w14:textId="7F4FD90A" w:rsidR="00B170B8" w:rsidRDefault="00B170B8" w:rsidP="00B170B8">
      <w:pPr>
        <w:tabs>
          <w:tab w:val="left" w:pos="5733"/>
        </w:tabs>
      </w:pPr>
    </w:p>
    <w:p w14:paraId="35464D0B" w14:textId="650674F0" w:rsidR="00B170B8" w:rsidRDefault="00B170B8" w:rsidP="00B170B8">
      <w:pPr>
        <w:tabs>
          <w:tab w:val="left" w:pos="5733"/>
        </w:tabs>
      </w:pPr>
    </w:p>
    <w:p w14:paraId="43C10224" w14:textId="5E7BE895" w:rsidR="00B170B8" w:rsidRDefault="00B170B8" w:rsidP="00B170B8">
      <w:pPr>
        <w:tabs>
          <w:tab w:val="left" w:pos="5733"/>
        </w:tabs>
      </w:pPr>
    </w:p>
    <w:p w14:paraId="0FAB7CDB" w14:textId="40E19707" w:rsidR="00B170B8" w:rsidRDefault="00B170B8" w:rsidP="00B170B8">
      <w:pPr>
        <w:tabs>
          <w:tab w:val="left" w:pos="5733"/>
        </w:tabs>
      </w:pPr>
    </w:p>
    <w:p w14:paraId="296BCD99" w14:textId="522828FF" w:rsidR="00B170B8" w:rsidRPr="00303DD4" w:rsidRDefault="00B170B8" w:rsidP="00B170B8">
      <w:pPr>
        <w:tabs>
          <w:tab w:val="left" w:pos="5733"/>
        </w:tabs>
      </w:pPr>
      <w:r>
        <w:rPr>
          <w:noProof/>
        </w:rPr>
        <w:lastRenderedPageBreak/>
        <w:drawing>
          <wp:inline distT="0" distB="0" distL="0" distR="0" wp14:anchorId="69B9A390" wp14:editId="52753619">
            <wp:extent cx="5537823" cy="3200400"/>
            <wp:effectExtent l="0" t="0" r="63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D132DA" w14:textId="1763FCA1" w:rsidR="00AB165B" w:rsidRDefault="00AB165B" w:rsidP="00AB165B"/>
    <w:p w14:paraId="71DF5F96" w14:textId="2162F90D" w:rsidR="00584CD9" w:rsidRDefault="00584CD9" w:rsidP="00584CD9"/>
    <w:p w14:paraId="6F7E24D5" w14:textId="5557E4D5" w:rsidR="00584CD9" w:rsidRPr="00584CD9" w:rsidRDefault="00584CD9" w:rsidP="00584CD9">
      <w:pPr>
        <w:keepNext/>
        <w:keepLines/>
        <w:spacing w:before="600" w:after="60"/>
        <w:outlineLvl w:val="0"/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rPr>
          <w:rFonts w:asciiTheme="majorHAnsi" w:eastAsiaTheme="majorEastAsia" w:hAnsiTheme="majorHAnsi" w:cstheme="majorBidi"/>
          <w:color w:val="00A0B8" w:themeColor="accent1"/>
          <w:sz w:val="30"/>
        </w:rPr>
        <w:t>Conclusion</w:t>
      </w:r>
    </w:p>
    <w:p w14:paraId="05139DEF" w14:textId="6F89076D" w:rsidR="00F63D1D" w:rsidRDefault="00584CD9" w:rsidP="00584CD9">
      <w:r>
        <w:tab/>
        <w:t xml:space="preserve">What was learned from this lab project was how an array can represent a tree structure based on its indexes. It was also learned that min-heaps are the mostly used heap structure </w:t>
      </w:r>
      <w:r w:rsidR="00D564B6">
        <w:t>in comparison to a max heap.</w:t>
      </w:r>
      <w:r w:rsidR="00726BF4">
        <w:t xml:space="preserve"> Percolation is important to keep the heap array in maintaining its valid heap properties, whether it be percolating up or down.</w:t>
      </w:r>
    </w:p>
    <w:p w14:paraId="6CD96DA1" w14:textId="6C4FA96E" w:rsidR="00B03DB8" w:rsidRDefault="00B03DB8" w:rsidP="00584CD9"/>
    <w:p w14:paraId="4723C930" w14:textId="2E6BCA15" w:rsidR="00B03DB8" w:rsidRPr="00B03DB8" w:rsidRDefault="00B03DB8" w:rsidP="00584CD9">
      <w:pPr>
        <w:rPr>
          <w:b/>
        </w:rPr>
      </w:pPr>
      <w:r w:rsidRPr="00B03DB8">
        <w:rPr>
          <w:b/>
        </w:rPr>
        <w:t>Academic Honesty</w:t>
      </w:r>
    </w:p>
    <w:p w14:paraId="4B8DFE66" w14:textId="5514AAB3" w:rsidR="00F63D1D" w:rsidRPr="00584CD9" w:rsidRDefault="00F63D1D" w:rsidP="00B03DB8">
      <w:r>
        <w:tab/>
      </w:r>
      <w:r w:rsidR="00B03DB8">
        <w:t>“I certify that this project is</w:t>
      </w:r>
      <w:r w:rsidR="00B03DB8">
        <w:t xml:space="preserve"> </w:t>
      </w:r>
      <w:r w:rsidR="00B03DB8">
        <w:t>entirely my own work. I wrote, debugged, and tested the code being presented, performed the</w:t>
      </w:r>
      <w:r w:rsidR="00B03DB8">
        <w:t xml:space="preserve"> </w:t>
      </w:r>
      <w:r w:rsidR="00B03DB8">
        <w:t>experiments, and wrote the report. I also certify that I did not share my code or report or</w:t>
      </w:r>
      <w:r w:rsidR="00B03DB8">
        <w:t xml:space="preserve"> </w:t>
      </w:r>
      <w:r w:rsidR="00B03DB8">
        <w:t>provided inappropriate assistance to any student in the class.”</w:t>
      </w:r>
    </w:p>
    <w:sectPr w:rsidR="00F63D1D" w:rsidRPr="00584CD9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D9DAE" w14:textId="77777777" w:rsidR="008F21B9" w:rsidRDefault="008F21B9">
      <w:pPr>
        <w:spacing w:before="0" w:after="0" w:line="240" w:lineRule="auto"/>
      </w:pPr>
      <w:r>
        <w:separator/>
      </w:r>
    </w:p>
  </w:endnote>
  <w:endnote w:type="continuationSeparator" w:id="0">
    <w:p w14:paraId="5A58A741" w14:textId="77777777" w:rsidR="008F21B9" w:rsidRDefault="008F21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2528" w14:textId="77777777" w:rsidR="00D016B4" w:rsidRDefault="007E635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EF633" w14:textId="77777777" w:rsidR="008F21B9" w:rsidRDefault="008F21B9">
      <w:pPr>
        <w:spacing w:before="0" w:after="0" w:line="240" w:lineRule="auto"/>
      </w:pPr>
      <w:r>
        <w:separator/>
      </w:r>
    </w:p>
  </w:footnote>
  <w:footnote w:type="continuationSeparator" w:id="0">
    <w:p w14:paraId="7D633689" w14:textId="77777777" w:rsidR="008F21B9" w:rsidRDefault="008F21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04D7A66"/>
    <w:multiLevelType w:val="hybridMultilevel"/>
    <w:tmpl w:val="01FC8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65"/>
    <w:rsid w:val="00303DD4"/>
    <w:rsid w:val="00584CD9"/>
    <w:rsid w:val="006653DA"/>
    <w:rsid w:val="006C6741"/>
    <w:rsid w:val="00726BF4"/>
    <w:rsid w:val="007E635D"/>
    <w:rsid w:val="008E08F6"/>
    <w:rsid w:val="008F21B9"/>
    <w:rsid w:val="00AB165B"/>
    <w:rsid w:val="00B03DB8"/>
    <w:rsid w:val="00B170B8"/>
    <w:rsid w:val="00D016B4"/>
    <w:rsid w:val="00D43542"/>
    <w:rsid w:val="00D564B6"/>
    <w:rsid w:val="00D87000"/>
    <w:rsid w:val="00DA372A"/>
    <w:rsid w:val="00F55365"/>
    <w:rsid w:val="00F63D1D"/>
    <w:rsid w:val="00F8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4C0F3"/>
  <w15:chartTrackingRefBased/>
  <w15:docId w15:val="{25C6995A-E46F-4605-AD41-A0352013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CD9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8E08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E08F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08F6"/>
  </w:style>
  <w:style w:type="character" w:styleId="FootnoteReference">
    <w:name w:val="footnote reference"/>
    <w:basedOn w:val="DefaultParagraphFont"/>
    <w:uiPriority w:val="99"/>
    <w:semiHidden/>
    <w:unhideWhenUsed/>
    <w:rsid w:val="008E08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Running Times</a:t>
            </a:r>
          </a:p>
          <a:p>
            <a:pPr>
              <a:defRPr/>
            </a:pPr>
            <a:r>
              <a:rPr lang="en-US"/>
              <a:t>in 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2987481697610852E-2"/>
                  <c:y val="2.77777777777777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B1C-4224-AF2F-D25F82CF30DF}"/>
                </c:ext>
              </c:extLst>
            </c:dLbl>
            <c:dLbl>
              <c:idx val="1"/>
              <c:layout>
                <c:manualLayout>
                  <c:x val="-5.6365508903912981E-2"/>
                  <c:y val="2.77777777777777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B1C-4224-AF2F-D25F82CF30DF}"/>
                </c:ext>
              </c:extLst>
            </c:dLbl>
            <c:dLbl>
              <c:idx val="2"/>
              <c:layout>
                <c:manualLayout>
                  <c:x val="-3.1708778410803107E-2"/>
                  <c:y val="2.38095238095238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B1C-4224-AF2F-D25F82CF30D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12 numbers</c:v>
                </c:pt>
                <c:pt idx="1">
                  <c:v>24 numbers</c:v>
                </c:pt>
                <c:pt idx="2">
                  <c:v>48 numbers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7.0000000000000001E-3</c:v>
                </c:pt>
                <c:pt idx="1">
                  <c:v>8.9999999999999993E-3</c:v>
                </c:pt>
                <c:pt idx="2">
                  <c:v>1.2E-2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1C-4224-AF2F-D25F82CF30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0418416"/>
        <c:axId val="450419072"/>
      </c:lineChart>
      <c:catAx>
        <c:axId val="45041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419072"/>
        <c:crosses val="autoZero"/>
        <c:auto val="1"/>
        <c:lblAlgn val="ctr"/>
        <c:lblOffset val="100"/>
        <c:noMultiLvlLbl val="0"/>
      </c:catAx>
      <c:valAx>
        <c:axId val="45041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41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EFEF95FC483BBE7A7BE21C777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107A2-9A01-484E-8162-EE96044A4344}"/>
      </w:docPartPr>
      <w:docPartBody>
        <w:p w:rsidR="003E1B60" w:rsidRDefault="00A95D48">
          <w:pPr>
            <w:pStyle w:val="D4F0EFEF95FC483BBE7A7BE21C77794A"/>
          </w:pPr>
          <w:r>
            <w:t>[Name]</w:t>
          </w:r>
        </w:p>
      </w:docPartBody>
    </w:docPart>
    <w:docPart>
      <w:docPartPr>
        <w:name w:val="6D7FDC8CA7514E928AE4A2BD90CD7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3E7C-1F86-4C5E-A511-F91101E6B5CB}"/>
      </w:docPartPr>
      <w:docPartBody>
        <w:p w:rsidR="003E1B60" w:rsidRDefault="00A95D48">
          <w:pPr>
            <w:pStyle w:val="6D7FDC8CA7514E928AE4A2BD90CD7257"/>
          </w:pPr>
          <w: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48"/>
    <w:rsid w:val="003E1B60"/>
    <w:rsid w:val="009369AB"/>
    <w:rsid w:val="00982268"/>
    <w:rsid w:val="00A9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B176302CDD2C48D78E59F83CF806C258">
    <w:name w:val="B176302CDD2C48D78E59F83CF806C258"/>
  </w:style>
  <w:style w:type="paragraph" w:customStyle="1" w:styleId="D4F0EFEF95FC483BBE7A7BE21C77794A">
    <w:name w:val="D4F0EFEF95FC483BBE7A7BE21C77794A"/>
  </w:style>
  <w:style w:type="paragraph" w:customStyle="1" w:styleId="6D7FDC8CA7514E928AE4A2BD90CD7257">
    <w:name w:val="6D7FDC8CA7514E928AE4A2BD90CD7257"/>
  </w:style>
  <w:style w:type="paragraph" w:customStyle="1" w:styleId="DB03117CE5594AC68F7F0F92FB043BAC">
    <w:name w:val="DB03117CE5594AC68F7F0F92FB043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06270-C312-42D7-819E-C1C5D653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1168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Report</vt:lpstr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Report</dc:title>
  <dc:creator>Isaac Acosta</dc:creator>
  <cp:keywords>CS 2302</cp:keywords>
  <cp:lastModifiedBy>Isaac Acosta</cp:lastModifiedBy>
  <cp:revision>9</cp:revision>
  <dcterms:created xsi:type="dcterms:W3CDTF">2018-12-05T19:35:00Z</dcterms:created>
  <dcterms:modified xsi:type="dcterms:W3CDTF">2018-12-06T20:39:00Z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